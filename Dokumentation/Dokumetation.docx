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rsidR="00C85468" w:rsidRDefault="00C85468">
          <w:r>
            <w:rPr>
              <w:noProof/>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C85468" w:rsidRPr="008D0D16" w:rsidRDefault="00082B17">
                                <w:pPr>
                                  <w:pStyle w:val="Titel"/>
                                  <w:rPr>
                                    <w:sz w:val="44"/>
                                    <w:szCs w:val="44"/>
                                  </w:rPr>
                                </w:pPr>
                                <w:sdt>
                                  <w:sdtPr>
                                    <w:rPr>
                                      <w:sz w:val="44"/>
                                      <w:szCs w:val="44"/>
                                    </w:rPr>
                                    <w:alias w:val="Titel"/>
                                    <w:tag w:val=""/>
                                    <w:id w:val="1790474242"/>
                                    <w:placeholder>
                                      <w:docPart w:val="DFD5A4BAC68040058BFD2EEA9BDCB2D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D0D16" w:rsidRPr="008D0D16">
                                      <w:rPr>
                                        <w:sz w:val="44"/>
                                        <w:szCs w:val="44"/>
                                      </w:rPr>
                                      <w:t xml:space="preserve">Dokumetation </w:t>
                                    </w:r>
                                    <w:r w:rsidR="008D0D16" w:rsidRPr="008D0D16">
                                      <w:rPr>
                                        <w:sz w:val="44"/>
                                        <w:szCs w:val="44"/>
                                      </w:rPr>
                                      <w:br/>
                                      <w:t>Petri netz Editor</w:t>
                                    </w:r>
                                    <w:r w:rsidR="008D0D16" w:rsidRPr="008D0D16">
                                      <w:rPr>
                                        <w:sz w:val="44"/>
                                        <w:szCs w:val="44"/>
                                      </w:rPr>
                                      <w:br/>
                                      <w:t>Massimiliano Brero 8388415</w:t>
                                    </w:r>
                                  </w:sdtContent>
                                </w:sdt>
                              </w:p>
                              <w:p w:rsidR="00C85468" w:rsidRDefault="008D0D16">
                                <w:pPr>
                                  <w:pStyle w:val="Untertitel"/>
                                </w:pPr>
                                <w:r>
                                  <w:t>Januar</w:t>
                                </w:r>
                                <w:r w:rsidR="00C85468">
                                  <w:t xml:space="preserve"> </w:t>
                                </w:r>
                                <w:sdt>
                                  <w:sdtPr>
                                    <w:alias w:val="Datum"/>
                                    <w:tag w:val=""/>
                                    <w:id w:val="1417830956"/>
                                    <w:placeholder>
                                      <w:docPart w:val="4D3D8ABA59F14751B46F3112EF74B705"/>
                                    </w:placeholder>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r>
                                      <w:t>2014</w:t>
                                    </w:r>
                                  </w:sdtContent>
                                </w:sdt>
                              </w:p>
                              <w:p w:rsidR="00C85468" w:rsidRDefault="00082B17">
                                <w:pPr>
                                  <w:pStyle w:val="Exposee"/>
                                </w:pPr>
                                <w:sdt>
                                  <w:sdtPr>
                                    <w:alias w:val="Exposee"/>
                                    <w:id w:val="1812897548"/>
                                    <w:placeholder>
                                      <w:docPart w:val="D5BAFBB7461C426FBA09520D8A840EBE"/>
                                    </w:placeholder>
                                    <w:showingPlcHdr/>
                                    <w:dataBinding w:prefixMappings="xmlns:ns0='http://schemas.microsoft.com/office/2006/coverPageProps'" w:xpath="/ns0:CoverPageProperties[1]/ns0:Abstract[1]" w:storeItemID="{55AF091B-3C7A-41E3-B477-F2FDAA23CFDA}"/>
                                    <w:text/>
                                  </w:sdtPr>
                                  <w:sdtEndPr/>
                                  <w:sdtContent>
                                    <w:r w:rsidR="00C85468">
                                      <w:t>[Hier können Sie ein Exposee oder eine andere wichtige Aussage hinzufügen. Ein Exposee ist meist eine Kurzbeschreibung des Dokumentinhalts.]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feld 6" o:spid="_x0000_s1026" type="#_x0000_t202" alt="Titel, Untertitel und Exposee"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C85468" w:rsidRPr="008D0D16" w:rsidRDefault="00082B17">
                          <w:pPr>
                            <w:pStyle w:val="Titel"/>
                            <w:rPr>
                              <w:sz w:val="44"/>
                              <w:szCs w:val="44"/>
                            </w:rPr>
                          </w:pPr>
                          <w:sdt>
                            <w:sdtPr>
                              <w:rPr>
                                <w:sz w:val="44"/>
                                <w:szCs w:val="44"/>
                              </w:rPr>
                              <w:alias w:val="Titel"/>
                              <w:tag w:val=""/>
                              <w:id w:val="1790474242"/>
                              <w:placeholder>
                                <w:docPart w:val="DFD5A4BAC68040058BFD2EEA9BDCB2D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D0D16" w:rsidRPr="008D0D16">
                                <w:rPr>
                                  <w:sz w:val="44"/>
                                  <w:szCs w:val="44"/>
                                </w:rPr>
                                <w:t xml:space="preserve">Dokumetation </w:t>
                              </w:r>
                              <w:r w:rsidR="008D0D16" w:rsidRPr="008D0D16">
                                <w:rPr>
                                  <w:sz w:val="44"/>
                                  <w:szCs w:val="44"/>
                                </w:rPr>
                                <w:br/>
                                <w:t>Petri netz Editor</w:t>
                              </w:r>
                              <w:r w:rsidR="008D0D16" w:rsidRPr="008D0D16">
                                <w:rPr>
                                  <w:sz w:val="44"/>
                                  <w:szCs w:val="44"/>
                                </w:rPr>
                                <w:br/>
                                <w:t>Massimiliano Brero 8388415</w:t>
                              </w:r>
                            </w:sdtContent>
                          </w:sdt>
                        </w:p>
                        <w:p w:rsidR="00C85468" w:rsidRDefault="008D0D16">
                          <w:pPr>
                            <w:pStyle w:val="Untertitel"/>
                          </w:pPr>
                          <w:r>
                            <w:t>Januar</w:t>
                          </w:r>
                          <w:r w:rsidR="00C85468">
                            <w:t xml:space="preserve"> </w:t>
                          </w:r>
                          <w:sdt>
                            <w:sdtPr>
                              <w:alias w:val="Datum"/>
                              <w:tag w:val=""/>
                              <w:id w:val="1417830956"/>
                              <w:placeholder>
                                <w:docPart w:val="4D3D8ABA59F14751B46F3112EF74B705"/>
                              </w:placeholder>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r>
                                <w:t>2014</w:t>
                              </w:r>
                            </w:sdtContent>
                          </w:sdt>
                        </w:p>
                        <w:p w:rsidR="00C85468" w:rsidRDefault="00082B17">
                          <w:pPr>
                            <w:pStyle w:val="Exposee"/>
                          </w:pPr>
                          <w:sdt>
                            <w:sdtPr>
                              <w:alias w:val="Exposee"/>
                              <w:id w:val="1812897548"/>
                              <w:placeholder>
                                <w:docPart w:val="D5BAFBB7461C426FBA09520D8A840EBE"/>
                              </w:placeholder>
                              <w:showingPlcHdr/>
                              <w:dataBinding w:prefixMappings="xmlns:ns0='http://schemas.microsoft.com/office/2006/coverPageProps'" w:xpath="/ns0:CoverPageProperties[1]/ns0:Abstract[1]" w:storeItemID="{55AF091B-3C7A-41E3-B477-F2FDAA23CFDA}"/>
                              <w:text/>
                            </w:sdtPr>
                            <w:sdtEndPr/>
                            <w:sdtContent>
                              <w:r w:rsidR="00C85468">
                                <w:t>[Hier können Sie ein Exposee oder eine andere wichtige Aussage hinzufügen. Ein Exposee ist meist eine Kurzbeschreibung des Dokumentinhalts.]</w:t>
                              </w:r>
                            </w:sdtContent>
                          </w:sdt>
                        </w:p>
                      </w:txbxContent>
                    </v:textbox>
                    <w10:wrap anchorx="page" anchory="page"/>
                  </v:shape>
                </w:pict>
              </mc:Fallback>
            </mc:AlternateContent>
          </w:r>
          <w:r>
            <w:rPr>
              <w:noProof/>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Default="00C85468"/>
        <w:p w:rsidR="00C85468" w:rsidRDefault="00C85468">
          <w:r>
            <w:br w:type="page"/>
          </w:r>
        </w:p>
        <w:bookmarkStart w:id="0" w:name="_GoBack" w:displacedByCustomXml="next"/>
        <w:bookmarkEnd w:id="0" w:displacedByCustomXml="next"/>
      </w:sdtContent>
    </w:sdt>
    <w:sdt>
      <w:sdtPr>
        <w:rPr>
          <w:sz w:val="20"/>
        </w:rPr>
        <w:id w:val="-278566591"/>
        <w:docPartObj>
          <w:docPartGallery w:val="Table of Contents"/>
          <w:docPartUnique/>
        </w:docPartObj>
      </w:sdtPr>
      <w:sdtEndPr>
        <w:rPr>
          <w:b/>
          <w:bCs/>
        </w:rPr>
      </w:sdtEndPr>
      <w:sdtContent>
        <w:p w:rsidR="00CA7960" w:rsidRDefault="00CA7960">
          <w:pPr>
            <w:pStyle w:val="Inhaltsverzeichnisberschrift"/>
          </w:pPr>
          <w:r>
            <w:t>Inhalt</w:t>
          </w:r>
        </w:p>
        <w:p w:rsidR="00CA7960" w:rsidRDefault="00CA7960">
          <w:pPr>
            <w:pStyle w:val="Verzeichnis1"/>
            <w:tabs>
              <w:tab w:val="right" w:leader="underscore" w:pos="9206"/>
            </w:tabs>
            <w:rPr>
              <w:rFonts w:eastAsiaTheme="minorEastAsia"/>
              <w:color w:val="auto"/>
              <w:kern w:val="2"/>
              <w:sz w:val="22"/>
              <w:szCs w:val="22"/>
              <w14:ligatures w14:val="standard"/>
            </w:rPr>
          </w:pPr>
          <w:r>
            <w:fldChar w:fldCharType="begin"/>
          </w:r>
          <w:r>
            <w:instrText xml:space="preserve"> TOC \o "1-1" \h \z \u </w:instrText>
          </w:r>
          <w:r>
            <w:fldChar w:fldCharType="separate"/>
          </w:r>
          <w:hyperlink w:anchor="_Toc333542486" w:history="1">
            <w:r w:rsidRPr="00CA7960">
              <w:rPr>
                <w:rStyle w:val="Hyperlink"/>
                <w:sz w:val="22"/>
              </w:rPr>
              <w:t>Für unsere Aktionäre</w:t>
            </w:r>
            <w:r>
              <w:rPr>
                <w:webHidden/>
              </w:rPr>
              <w:tab/>
            </w:r>
            <w:r>
              <w:rPr>
                <w:webHidden/>
              </w:rPr>
              <w:fldChar w:fldCharType="begin"/>
            </w:r>
            <w:r>
              <w:rPr>
                <w:webHidden/>
              </w:rPr>
              <w:instrText xml:space="preserve"> PAGEREF _Toc333542486 \h </w:instrText>
            </w:r>
            <w:r>
              <w:rPr>
                <w:webHidden/>
              </w:rPr>
            </w:r>
            <w:r>
              <w:rPr>
                <w:webHidden/>
              </w:rPr>
              <w:fldChar w:fldCharType="separate"/>
            </w:r>
            <w:r w:rsidR="008D0D16">
              <w:rPr>
                <w:noProof/>
                <w:webHidden/>
              </w:rPr>
              <w:t>1</w:t>
            </w:r>
            <w:r>
              <w:rPr>
                <w:webHidden/>
              </w:rPr>
              <w:fldChar w:fldCharType="end"/>
            </w:r>
          </w:hyperlink>
        </w:p>
        <w:p w:rsidR="00CA7960" w:rsidRDefault="00082B17">
          <w:pPr>
            <w:pStyle w:val="Verzeichnis1"/>
            <w:tabs>
              <w:tab w:val="right" w:leader="underscore" w:pos="9206"/>
            </w:tabs>
            <w:rPr>
              <w:rFonts w:eastAsiaTheme="minorEastAsia"/>
              <w:color w:val="auto"/>
              <w:kern w:val="2"/>
              <w:sz w:val="22"/>
              <w:szCs w:val="22"/>
              <w14:ligatures w14:val="standard"/>
            </w:rPr>
          </w:pPr>
          <w:hyperlink w:anchor="_Toc333542487" w:history="1">
            <w:r w:rsidR="00CA7960" w:rsidRPr="00CA7960">
              <w:rPr>
                <w:rStyle w:val="Hyperlink"/>
                <w:sz w:val="22"/>
              </w:rPr>
              <w:t>Finanzübersicht</w:t>
            </w:r>
            <w:r w:rsidR="00CA7960">
              <w:rPr>
                <w:webHidden/>
              </w:rPr>
              <w:tab/>
            </w:r>
            <w:r w:rsidR="00CA7960">
              <w:rPr>
                <w:webHidden/>
              </w:rPr>
              <w:fldChar w:fldCharType="begin"/>
            </w:r>
            <w:r w:rsidR="00CA7960">
              <w:rPr>
                <w:webHidden/>
              </w:rPr>
              <w:instrText xml:space="preserve"> PAGEREF _Toc333542487 \h </w:instrText>
            </w:r>
            <w:r w:rsidR="00CA7960">
              <w:rPr>
                <w:webHidden/>
              </w:rPr>
            </w:r>
            <w:r w:rsidR="00CA7960">
              <w:rPr>
                <w:webHidden/>
              </w:rPr>
              <w:fldChar w:fldCharType="separate"/>
            </w:r>
            <w:r w:rsidR="008D0D16">
              <w:rPr>
                <w:noProof/>
                <w:webHidden/>
              </w:rPr>
              <w:t>1</w:t>
            </w:r>
            <w:r w:rsidR="00CA7960">
              <w:rPr>
                <w:webHidden/>
              </w:rPr>
              <w:fldChar w:fldCharType="end"/>
            </w:r>
          </w:hyperlink>
        </w:p>
        <w:p w:rsidR="00CA7960" w:rsidRDefault="00082B17">
          <w:pPr>
            <w:pStyle w:val="Verzeichnis1"/>
            <w:tabs>
              <w:tab w:val="right" w:leader="underscore" w:pos="9206"/>
            </w:tabs>
            <w:rPr>
              <w:rFonts w:eastAsiaTheme="minorEastAsia"/>
              <w:color w:val="auto"/>
              <w:kern w:val="2"/>
              <w:sz w:val="22"/>
              <w:szCs w:val="22"/>
              <w14:ligatures w14:val="standard"/>
            </w:rPr>
          </w:pPr>
          <w:hyperlink w:anchor="_Toc333542488" w:history="1">
            <w:r w:rsidR="00CA7960" w:rsidRPr="00CA7960">
              <w:rPr>
                <w:rStyle w:val="Hyperlink"/>
                <w:sz w:val="22"/>
              </w:rPr>
              <w:t>Finanzaufstellungen</w:t>
            </w:r>
            <w:r w:rsidR="00CA7960">
              <w:rPr>
                <w:webHidden/>
              </w:rPr>
              <w:tab/>
            </w:r>
            <w:r w:rsidR="00CA7960">
              <w:rPr>
                <w:webHidden/>
              </w:rPr>
              <w:fldChar w:fldCharType="begin"/>
            </w:r>
            <w:r w:rsidR="00CA7960">
              <w:rPr>
                <w:webHidden/>
              </w:rPr>
              <w:instrText xml:space="preserve"> PAGEREF _Toc333542488 \h </w:instrText>
            </w:r>
            <w:r w:rsidR="00CA7960">
              <w:rPr>
                <w:webHidden/>
              </w:rPr>
            </w:r>
            <w:r w:rsidR="00CA7960">
              <w:rPr>
                <w:webHidden/>
              </w:rPr>
              <w:fldChar w:fldCharType="separate"/>
            </w:r>
            <w:r w:rsidR="008D0D16">
              <w:rPr>
                <w:noProof/>
                <w:webHidden/>
              </w:rPr>
              <w:t>1</w:t>
            </w:r>
            <w:r w:rsidR="00CA7960">
              <w:rPr>
                <w:webHidden/>
              </w:rPr>
              <w:fldChar w:fldCharType="end"/>
            </w:r>
          </w:hyperlink>
        </w:p>
        <w:p w:rsidR="00CA7960" w:rsidRDefault="00082B17">
          <w:pPr>
            <w:pStyle w:val="Verzeichnis1"/>
            <w:tabs>
              <w:tab w:val="right" w:leader="underscore" w:pos="9206"/>
            </w:tabs>
            <w:rPr>
              <w:rFonts w:eastAsiaTheme="minorEastAsia"/>
              <w:color w:val="auto"/>
              <w:kern w:val="2"/>
              <w:sz w:val="22"/>
              <w:szCs w:val="22"/>
              <w14:ligatures w14:val="standard"/>
            </w:rPr>
          </w:pPr>
          <w:hyperlink w:anchor="_Toc333542489" w:history="1">
            <w:r w:rsidR="00CA7960" w:rsidRPr="00CA7960">
              <w:rPr>
                <w:rStyle w:val="Hyperlink"/>
                <w:sz w:val="22"/>
              </w:rPr>
              <w:t>Hinweise zu Finanzaufstellungen</w:t>
            </w:r>
            <w:r w:rsidR="00CA7960">
              <w:rPr>
                <w:webHidden/>
              </w:rPr>
              <w:tab/>
            </w:r>
            <w:r w:rsidR="00CA7960">
              <w:rPr>
                <w:webHidden/>
              </w:rPr>
              <w:fldChar w:fldCharType="begin"/>
            </w:r>
            <w:r w:rsidR="00CA7960">
              <w:rPr>
                <w:webHidden/>
              </w:rPr>
              <w:instrText xml:space="preserve"> PAGEREF _Toc333542489 \h </w:instrText>
            </w:r>
            <w:r w:rsidR="00CA7960">
              <w:rPr>
                <w:webHidden/>
              </w:rPr>
            </w:r>
            <w:r w:rsidR="00CA7960">
              <w:rPr>
                <w:webHidden/>
              </w:rPr>
              <w:fldChar w:fldCharType="separate"/>
            </w:r>
            <w:r w:rsidR="008D0D16">
              <w:rPr>
                <w:noProof/>
                <w:webHidden/>
              </w:rPr>
              <w:t>1</w:t>
            </w:r>
            <w:r w:rsidR="00CA7960">
              <w:rPr>
                <w:webHidden/>
              </w:rPr>
              <w:fldChar w:fldCharType="end"/>
            </w:r>
          </w:hyperlink>
        </w:p>
        <w:p w:rsidR="00CA7960" w:rsidRDefault="00082B17">
          <w:pPr>
            <w:pStyle w:val="Verzeichnis1"/>
            <w:tabs>
              <w:tab w:val="right" w:leader="underscore" w:pos="9206"/>
            </w:tabs>
            <w:rPr>
              <w:rFonts w:eastAsiaTheme="minorEastAsia"/>
              <w:color w:val="auto"/>
              <w:kern w:val="2"/>
              <w:sz w:val="22"/>
              <w:szCs w:val="22"/>
              <w14:ligatures w14:val="standard"/>
            </w:rPr>
          </w:pPr>
          <w:hyperlink w:anchor="_Toc333542490" w:history="1">
            <w:r w:rsidR="00CA7960" w:rsidRPr="00CA7960">
              <w:rPr>
                <w:rStyle w:val="Hyperlink"/>
                <w:sz w:val="22"/>
              </w:rPr>
              <w:t>Bericht des unabhängigen Wirtschaftsprüfers</w:t>
            </w:r>
            <w:r w:rsidR="00CA7960">
              <w:rPr>
                <w:webHidden/>
              </w:rPr>
              <w:tab/>
            </w:r>
            <w:r w:rsidR="00CA7960">
              <w:rPr>
                <w:webHidden/>
              </w:rPr>
              <w:fldChar w:fldCharType="begin"/>
            </w:r>
            <w:r w:rsidR="00CA7960">
              <w:rPr>
                <w:webHidden/>
              </w:rPr>
              <w:instrText xml:space="preserve"> PAGEREF _Toc333542490 \h </w:instrText>
            </w:r>
            <w:r w:rsidR="00CA7960">
              <w:rPr>
                <w:webHidden/>
              </w:rPr>
            </w:r>
            <w:r w:rsidR="00CA7960">
              <w:rPr>
                <w:webHidden/>
              </w:rPr>
              <w:fldChar w:fldCharType="separate"/>
            </w:r>
            <w:r w:rsidR="008D0D16">
              <w:rPr>
                <w:noProof/>
                <w:webHidden/>
              </w:rPr>
              <w:t>1</w:t>
            </w:r>
            <w:r w:rsidR="00CA7960">
              <w:rPr>
                <w:webHidden/>
              </w:rPr>
              <w:fldChar w:fldCharType="end"/>
            </w:r>
          </w:hyperlink>
        </w:p>
        <w:p w:rsidR="00CA7960" w:rsidRDefault="00082B17">
          <w:pPr>
            <w:pStyle w:val="Verzeichnis1"/>
            <w:tabs>
              <w:tab w:val="right" w:leader="underscore" w:pos="9206"/>
            </w:tabs>
            <w:rPr>
              <w:rFonts w:eastAsiaTheme="minorEastAsia"/>
              <w:color w:val="auto"/>
              <w:kern w:val="2"/>
              <w:sz w:val="22"/>
              <w:szCs w:val="22"/>
              <w14:ligatures w14:val="standard"/>
            </w:rPr>
          </w:pPr>
          <w:hyperlink w:anchor="_Toc333542491" w:history="1">
            <w:r w:rsidR="00CA7960" w:rsidRPr="00CA7960">
              <w:rPr>
                <w:rStyle w:val="Hyperlink"/>
                <w:sz w:val="22"/>
              </w:rPr>
              <w:t>Kontaktinformationen</w:t>
            </w:r>
            <w:r w:rsidR="00CA7960">
              <w:rPr>
                <w:webHidden/>
              </w:rPr>
              <w:tab/>
            </w:r>
            <w:r w:rsidR="00CA7960">
              <w:rPr>
                <w:webHidden/>
              </w:rPr>
              <w:fldChar w:fldCharType="begin"/>
            </w:r>
            <w:r w:rsidR="00CA7960">
              <w:rPr>
                <w:webHidden/>
              </w:rPr>
              <w:instrText xml:space="preserve"> PAGEREF _Toc333542491 \h </w:instrText>
            </w:r>
            <w:r w:rsidR="00CA7960">
              <w:rPr>
                <w:webHidden/>
              </w:rPr>
            </w:r>
            <w:r w:rsidR="00CA7960">
              <w:rPr>
                <w:webHidden/>
              </w:rPr>
              <w:fldChar w:fldCharType="separate"/>
            </w:r>
            <w:r w:rsidR="008D0D16">
              <w:rPr>
                <w:noProof/>
                <w:webHidden/>
              </w:rPr>
              <w:t>1</w:t>
            </w:r>
            <w:r w:rsidR="00CA7960">
              <w:rPr>
                <w:webHidden/>
              </w:rPr>
              <w:fldChar w:fldCharType="end"/>
            </w:r>
          </w:hyperlink>
        </w:p>
        <w:p w:rsidR="00CA7960" w:rsidRDefault="00082B17">
          <w:pPr>
            <w:pStyle w:val="Verzeichnis1"/>
            <w:tabs>
              <w:tab w:val="right" w:leader="underscore" w:pos="9206"/>
            </w:tabs>
            <w:rPr>
              <w:rFonts w:eastAsiaTheme="minorEastAsia"/>
              <w:color w:val="auto"/>
              <w:kern w:val="2"/>
              <w:sz w:val="22"/>
              <w:szCs w:val="22"/>
              <w14:ligatures w14:val="standard"/>
            </w:rPr>
          </w:pPr>
          <w:hyperlink w:anchor="_Toc333542492" w:history="1">
            <w:r w:rsidR="00CA7960" w:rsidRPr="00CA7960">
              <w:rPr>
                <w:rStyle w:val="Hyperlink"/>
                <w:sz w:val="22"/>
              </w:rPr>
              <w:t>Firmeninformationen</w:t>
            </w:r>
            <w:r w:rsidR="00CA7960">
              <w:rPr>
                <w:webHidden/>
              </w:rPr>
              <w:tab/>
            </w:r>
            <w:r w:rsidR="00CA7960">
              <w:rPr>
                <w:webHidden/>
              </w:rPr>
              <w:fldChar w:fldCharType="begin"/>
            </w:r>
            <w:r w:rsidR="00CA7960">
              <w:rPr>
                <w:webHidden/>
              </w:rPr>
              <w:instrText xml:space="preserve"> PAGEREF _Toc333542492 \h </w:instrText>
            </w:r>
            <w:r w:rsidR="00CA7960">
              <w:rPr>
                <w:webHidden/>
              </w:rPr>
            </w:r>
            <w:r w:rsidR="00CA7960">
              <w:rPr>
                <w:webHidden/>
              </w:rPr>
              <w:fldChar w:fldCharType="separate"/>
            </w:r>
            <w:r w:rsidR="008D0D16">
              <w:rPr>
                <w:noProof/>
                <w:webHidden/>
              </w:rPr>
              <w:t>1</w:t>
            </w:r>
            <w:r w:rsidR="00CA7960">
              <w:rPr>
                <w:webHidden/>
              </w:rPr>
              <w:fldChar w:fldCharType="end"/>
            </w:r>
          </w:hyperlink>
        </w:p>
        <w:p w:rsidR="00CA7960" w:rsidRDefault="00CA7960">
          <w:r>
            <w:fldChar w:fldCharType="end"/>
          </w:r>
        </w:p>
      </w:sdtContent>
    </w:sdt>
    <w:p w:rsidR="00F248E8" w:rsidRDefault="00F248E8">
      <w:pPr>
        <w:sectPr w:rsidR="00F248E8" w:rsidSect="00CA7960">
          <w:headerReference w:type="default" r:id="rId12"/>
          <w:pgSz w:w="11907" w:h="16839" w:code="9"/>
          <w:pgMar w:top="2520" w:right="1512" w:bottom="1800" w:left="1512" w:header="1080" w:footer="709" w:gutter="0"/>
          <w:pgNumType w:start="0"/>
          <w:cols w:space="720"/>
          <w:titlePg/>
          <w:docGrid w:linePitch="360"/>
        </w:sectPr>
      </w:pPr>
    </w:p>
    <w:p w:rsidR="00F248E8" w:rsidRDefault="00661E73">
      <w:pPr>
        <w:pStyle w:val="berschrift1"/>
      </w:pPr>
      <w:bookmarkStart w:id="1" w:name="_Toc333542486"/>
      <w:r>
        <w:lastRenderedPageBreak/>
        <w:t>Für unsere Aktionäre</w:t>
      </w:r>
      <w:bookmarkEnd w:id="1"/>
    </w:p>
    <w:p w:rsidR="00F248E8" w:rsidRDefault="00661E73">
      <w:pPr>
        <w:pStyle w:val="berschrift2"/>
      </w:pPr>
      <w:r>
        <w:t>Strategische Highlights</w:t>
      </w:r>
    </w:p>
    <w:sdt>
      <w:sdtPr>
        <w:id w:val="-1753731443"/>
        <w:placeholder>
          <w:docPart w:val="AC591AFDB7424547BAF34DA8DA810971"/>
        </w:placeholder>
        <w:temporary/>
        <w:showingPlcHdr/>
        <w15:appearance w15:val="hidden"/>
      </w:sdtPr>
      <w:sdtEndPr/>
      <w:sdtContent>
        <w:p w:rsidR="00F248E8" w:rsidRDefault="00661E73">
          <w:r>
            <w:t>Es sind einige Tipps enthalten (wie dieser hier), um Ihnen bei den ersten Schritten zu helfen.</w:t>
          </w:r>
        </w:p>
        <w:p w:rsidR="00F248E8" w:rsidRDefault="00661E73">
          <w:r>
            <w:t>Wenn Sie auf den Text eines Tipps klicken, wird der gesamte Tipp markiert. Um ihn zu ersetzen, beginnen Sie einfach mit der Eingabe eines eigenen Texts.</w:t>
          </w:r>
        </w:p>
        <w:p w:rsidR="00F248E8" w:rsidRDefault="00661E73">
          <w:r>
            <w:t>Bei den Überschriften handelt es sich jedoch um übliche Überschriften für einen Jahresbericht, die Sie möglicherweise in dieser Form beibehalten möchten.</w:t>
          </w:r>
        </w:p>
      </w:sdtContent>
    </w:sdt>
    <w:p w:rsidR="00F248E8" w:rsidRDefault="00661E73">
      <w:pPr>
        <w:pStyle w:val="berschrift2"/>
      </w:pPr>
      <w:r>
        <w:t>Finanzielle Highlights</w:t>
      </w:r>
    </w:p>
    <w:sdt>
      <w:sdtPr>
        <w:id w:val="-1582360605"/>
        <w:placeholder>
          <w:docPart w:val="AF976C468AED43D3B2F192AF71BFD448"/>
        </w:placeholder>
        <w:temporary/>
        <w:showingPlcHdr/>
        <w15:appearance w15:val="hidden"/>
      </w:sdtPr>
      <w:sdtEndPr/>
      <w:sdtContent>
        <w:p w:rsidR="00F248E8" w:rsidRDefault="00661E73">
          <w:r>
            <w:t>Wir finden das Deckblatt dieser Vorlage zwar ganz toll, denken aber, dass Sie über weitere Möglichkeiten verfügen sollten. Klicken Sie auf der Registerkarte "Einfügen" auf "Deckblatt", um einen Katalog mit Auswahlmöglichkeiten anzuzeigen. Machen Sie sich keine Sorgen über den Text, den Sie ggf. bereits auf der Seite eingefügt haben. Dieser Text bleibt auch nach der Auswahl eines neuen Deckblatts vorhanden.</w:t>
          </w:r>
        </w:p>
        <w:p w:rsidR="00F248E8" w:rsidRDefault="00661E73">
          <w:r>
            <w:t>Wenn Ihnen das Deckblatt gefällt und Sie dennoch ein eigenes tolles Foto einfügen möchten, klicken Sie mit der rechten Maustaste auf das Foto, und wählen Sie dann "Bild ändern" aus..</w:t>
          </w:r>
        </w:p>
      </w:sdtContent>
    </w:sdt>
    <w:p w:rsidR="00F248E8" w:rsidRDefault="00661E73">
      <w:pPr>
        <w:pStyle w:val="berschrift2"/>
      </w:pPr>
      <w:r>
        <w:t>Betriebliche Highlights</w:t>
      </w:r>
    </w:p>
    <w:sdt>
      <w:sdtPr>
        <w:id w:val="-743870809"/>
        <w:placeholder>
          <w:docPart w:val="67A7207D9B97482AA69A68AF7EB331B6"/>
        </w:placeholder>
        <w:temporary/>
        <w:showingPlcHdr/>
        <w15:appearance w15:val="hidden"/>
      </w:sdtPr>
      <w:sdtEndPr/>
      <w:sdtContent>
        <w:p w:rsidR="00F248E8" w:rsidRDefault="00661E73">
          <w:r>
            <w:t xml:space="preserve">Möchten Sie eine andere Überschrift oder ein Zitat hinzufügen? Mithilfe von Formatvorlagen können Sie jede auf dieser Seite angezeigte Formatierung mit einem einzigen Mausklick übernehmen. Einen Katalog von Formatvorlagen für diese Vorlage finden Sie im Menüband auf der Registerkarte "Start". </w:t>
          </w:r>
        </w:p>
      </w:sdtContent>
    </w:sdt>
    <w:p w:rsidR="00F248E8" w:rsidRDefault="00661E73">
      <w:pPr>
        <w:pStyle w:val="berschrift2"/>
      </w:pPr>
      <w:r>
        <w:t>Aussichten</w:t>
      </w:r>
    </w:p>
    <w:sdt>
      <w:sdtPr>
        <w:id w:val="491683632"/>
        <w:placeholder>
          <w:docPart w:val="99582311E0EB46B898EAFA91FD2606EB"/>
        </w:placeholder>
        <w:temporary/>
        <w:showingPlcHdr/>
        <w15:appearance w15:val="hidden"/>
      </w:sdtPr>
      <w:sdtEndPr/>
      <w:sdtContent>
        <w:p w:rsidR="00F248E8" w:rsidRDefault="00661E73">
          <w:r>
            <w:t>Wenn Sie in diesem Dokument Überschriften ändern oder hinzufügen, können Sie das Inhaltsverzeichnis im Handumdrehen aktualisieren. Zum Anzeigen neuer Überschriften klicken Sie auf eine beliebige Stelle im Inhaltsverzeichnis, und klicken Sie dann auf "Tabelle aktualisieren".</w:t>
          </w:r>
        </w:p>
      </w:sdtContent>
    </w:sdt>
    <w:p w:rsidR="00F248E8" w:rsidRDefault="00082B17">
      <w:pPr>
        <w:pStyle w:val="Signatur"/>
      </w:pPr>
      <w:sdt>
        <w:sdtPr>
          <w:alias w:val="Name"/>
          <w:tag w:val="Name"/>
          <w:id w:val="-364757055"/>
          <w:placeholder>
            <w:docPart w:val="B750CB962FD242B3AD507DD35D7BC1C4"/>
          </w:placeholder>
          <w:temporary/>
          <w:showingPlcHdr/>
          <w15:appearance w15:val="hidden"/>
          <w:text/>
        </w:sdtPr>
        <w:sdtEndPr/>
        <w:sdtContent>
          <w:r w:rsidR="00661E73">
            <w:t>Name des Geschäftsführers</w:t>
          </w:r>
        </w:sdtContent>
      </w:sdt>
      <w:r w:rsidR="00661E73">
        <w:br/>
      </w:r>
      <w:sdt>
        <w:sdtPr>
          <w:alias w:val="Titel"/>
          <w:tag w:val="Titel"/>
          <w:id w:val="-572502773"/>
          <w:placeholder>
            <w:docPart w:val="882ABB7121934661AAB61B9D4800B893"/>
          </w:placeholder>
          <w:temporary/>
          <w:showingPlcHdr/>
          <w15:appearance w15:val="hidden"/>
          <w:text/>
        </w:sdtPr>
        <w:sdtEndPr/>
        <w:sdtContent>
          <w:r w:rsidR="00661E73">
            <w:t>Titel des Geschäftsführers</w:t>
          </w:r>
        </w:sdtContent>
      </w:sdt>
      <w:r w:rsidR="00661E73">
        <w:br/>
      </w:r>
      <w:sdt>
        <w:sdtPr>
          <w:alias w:val="Klicken Sie auf den Pfeil, um ein Datum auszuwählen."/>
          <w:tag w:val="Klicken Sie auf den Pfeil, um ein Datum auszuwählen."/>
          <w:id w:val="-405455016"/>
          <w:placeholder>
            <w:docPart w:val="B553C05787CA40C4B85D11B452539AEF"/>
          </w:placeholder>
          <w:showingPlcHdr/>
          <w:date>
            <w:dateFormat w:val="d MMMM yyyy"/>
            <w:lid w:val="de-DE"/>
            <w:storeMappedDataAs w:val="dateTime"/>
            <w:calendar w:val="gregorian"/>
          </w:date>
        </w:sdtPr>
        <w:sdtEndPr/>
        <w:sdtContent>
          <w:r w:rsidR="00661E73">
            <w:t>[Datum]</w:t>
          </w:r>
        </w:sdtContent>
      </w:sdt>
    </w:p>
    <w:p w:rsidR="00F248E8" w:rsidRDefault="00661E73">
      <w:pPr>
        <w:pStyle w:val="berschrift1"/>
      </w:pPr>
      <w:bookmarkStart w:id="2" w:name="_Toc333542487"/>
      <w:r>
        <w:lastRenderedPageBreak/>
        <w:t>Finanzübersicht</w:t>
      </w:r>
      <w:bookmarkEnd w:id="2"/>
    </w:p>
    <w:sdt>
      <w:sdtPr>
        <w:id w:val="-873762758"/>
        <w:placeholder>
          <w:docPart w:val="F258EE9ABF3743EEBA380FE7839B36AD"/>
        </w:placeholder>
        <w:temporary/>
        <w:showingPlcHdr/>
        <w15:appearance w15:val="hidden"/>
      </w:sdtPr>
      <w:sdtEndPr/>
      <w:sdtContent>
        <w:p w:rsidR="00F248E8" w:rsidRDefault="00661E73">
          <w:r>
            <w:t>Geben Sie in diesem Abschnitt eine kurze Zusammenfassung der Finanzen, und heben Sie wichtige Punkte hervor.</w:t>
          </w:r>
        </w:p>
        <w:p w:rsidR="00F248E8" w:rsidRDefault="00661E73">
          <w:r>
            <w:t>Dieser Bereich eignet sich auch hervorragend für einige Diagramme, in denen wichtige Finanzinformationen dargestellt sind. Um ein Diagramm hinzuzufügen, klicken Sie auf der Registerkarte "Einfügen" auf "Diagramm". Das Diagramm wird automatisch an das Aussehen des Berichts angepasst.</w:t>
          </w:r>
        </w:p>
        <w:p w:rsidR="00F248E8" w:rsidRDefault="00661E73">
          <w:r>
            <w:t xml:space="preserve">Brauchen Sie Hilfe bei der Auswahl eines Diagrammtyps? Kein Problem. </w:t>
          </w:r>
        </w:p>
        <w:p w:rsidR="00F248E8" w:rsidRDefault="00661E73">
          <w:pPr>
            <w:pStyle w:val="Aufzhlungszeichen"/>
          </w:pPr>
          <w:r>
            <w:t xml:space="preserve">Wenn Sie Werte anzeigen möchten, die mehrere Kategorien umfassen, wie z. B. einen Vergleich der Umsätze verschiedener Geschäftseinheiten, verwenden Sie ein Säulen- oder Balkendiagramm. </w:t>
          </w:r>
        </w:p>
        <w:p w:rsidR="00F248E8" w:rsidRDefault="00661E73">
          <w:pPr>
            <w:pStyle w:val="Aufzhlungszeichen"/>
          </w:pPr>
          <w:r>
            <w:t>Wenn Sie Werte im zeitlichen Verlauf anzeigen möchten, wie z. B. Umsatz- oder Gewinnentwicklungen, verwenden Sie ein Liniendiagramm.</w:t>
          </w:r>
        </w:p>
        <w:p w:rsidR="00F248E8" w:rsidRDefault="00661E73">
          <w:pPr>
            <w:pStyle w:val="Aufzhlungszeichen"/>
            <w:spacing w:after="180"/>
          </w:pPr>
          <w:r>
            <w:t xml:space="preserve">Möchten Sie zwei Gruppen zusammengehöriger Werte vergleichen, z. B. die Gehälter von Führungskräften im Verhältnis zu den Jahren der Unternehmenszugehörigkeit, verwenden Sie ein Punktdiagramm. </w:t>
          </w:r>
        </w:p>
        <w:p w:rsidR="00F248E8" w:rsidRDefault="00661E73">
          <w:r>
            <w:t>Wenn Sie dann das Aussehen des Diagramms anpassen möchten, klicken Sie einfach in das Diagramm, und sehen Sie sich die Symbole auf der rechten Seite an. Diese bieten Möglichkeiten für das Format und Layout bis hin zur Verwaltung der Daten.</w:t>
          </w:r>
        </w:p>
      </w:sdtContent>
    </w:sdt>
    <w:p w:rsidR="00F248E8" w:rsidRDefault="00661E73">
      <w:pPr>
        <w:pStyle w:val="berschrift1"/>
      </w:pPr>
      <w:bookmarkStart w:id="3" w:name="_Toc333542488"/>
      <w:r>
        <w:lastRenderedPageBreak/>
        <w:t>Finanzaufstellungen</w:t>
      </w:r>
      <w:bookmarkEnd w:id="3"/>
    </w:p>
    <w:p w:rsidR="00F248E8" w:rsidRDefault="00661E73">
      <w:pPr>
        <w:pStyle w:val="berschrift2"/>
        <w:rPr>
          <w:rFonts w:asciiTheme="minorHAnsi" w:eastAsiaTheme="minorEastAsia" w:hAnsiTheme="minorHAnsi" w:cstheme="minorBidi"/>
          <w:sz w:val="22"/>
          <w:szCs w:val="22"/>
        </w:rPr>
      </w:pPr>
      <w:r>
        <w:t>Bilanzrechnung</w:t>
      </w:r>
    </w:p>
    <w:p w:rsidR="00F248E8" w:rsidRDefault="00661E73">
      <w:pPr>
        <w:pStyle w:val="Aufzhlungszeichen"/>
      </w:pPr>
      <w:r>
        <w:t>Passiva</w:t>
      </w:r>
    </w:p>
    <w:p w:rsidR="00F248E8" w:rsidRDefault="00661E73">
      <w:pPr>
        <w:pStyle w:val="Aufzhlungszeichen"/>
        <w:numPr>
          <w:ilvl w:val="0"/>
          <w:numId w:val="12"/>
        </w:numPr>
      </w:pPr>
      <w:r>
        <w:t>Bilanzrechnung</w:t>
      </w:r>
    </w:p>
    <w:p w:rsidR="00F248E8" w:rsidRDefault="00661E73">
      <w:pPr>
        <w:pStyle w:val="Aufzhlungszeichen"/>
      </w:pPr>
      <w:r>
        <w:t>Eigenkapital</w:t>
      </w:r>
    </w:p>
    <w:p w:rsidR="00F248E8" w:rsidRDefault="00661E73">
      <w:pPr>
        <w:pStyle w:val="berschrift2"/>
      </w:pPr>
      <w:r>
        <w:t>Gesamtergebnisrechnung (Gewinne und Verluste)</w:t>
      </w:r>
    </w:p>
    <w:p w:rsidR="00F248E8" w:rsidRDefault="00661E73">
      <w:pPr>
        <w:pStyle w:val="Aufzhlungszeichen"/>
      </w:pPr>
      <w:r>
        <w:t>Einkommen</w:t>
      </w:r>
    </w:p>
    <w:p w:rsidR="00F248E8" w:rsidRDefault="00661E73">
      <w:pPr>
        <w:pStyle w:val="Aufzhlungszeichen"/>
      </w:pPr>
      <w:r>
        <w:t>Ausgaben</w:t>
      </w:r>
    </w:p>
    <w:p w:rsidR="00F248E8" w:rsidRDefault="00661E73">
      <w:pPr>
        <w:pStyle w:val="Aufzhlungszeichen"/>
      </w:pPr>
      <w:r>
        <w:t>Gewinne</w:t>
      </w:r>
    </w:p>
    <w:p w:rsidR="00F248E8" w:rsidRDefault="00661E73">
      <w:pPr>
        <w:pStyle w:val="berschrift2"/>
      </w:pPr>
      <w:r>
        <w:t>Eigenkapitalveränderungsrechnung</w:t>
      </w:r>
    </w:p>
    <w:sdt>
      <w:sdtPr>
        <w:id w:val="-1771542479"/>
        <w:placeholder>
          <w:docPart w:val="75AAD658A2AA4BC7B7A8CA0CAB56F84F"/>
        </w:placeholder>
        <w:temporary/>
        <w:showingPlcHdr/>
        <w15:appearance w15:val="hidden"/>
      </w:sdtPr>
      <w:sdtEndPr/>
      <w:sdtContent>
        <w:p w:rsidR="00F248E8" w:rsidRDefault="00661E73">
          <w:r>
            <w:t>Was wäre ein Jahresbericht ohne eine Menge von Zahlen? Dieser Abschnitt eignet sich für all diese Finanztabellen.</w:t>
          </w:r>
        </w:p>
        <w:p w:rsidR="00F248E8" w:rsidRDefault="00661E73">
          <w:r>
            <w:t>Um mit einer Tabelle zu beginnen, die wie dieses Beispiel hier aussieht, klicken Sie auf der Registerkarte "Einfügen" auf "Tabellen", und wählen Sie dann "Schnelltabellen" aus.</w:t>
          </w:r>
        </w:p>
      </w:sdtContent>
    </w:sdt>
    <w:sdt>
      <w:sdtPr>
        <w:id w:val="2134911414"/>
        <w:placeholder>
          <w:docPart w:val="A97A2897A0E74F5DBAFE5CD5EADE34A9"/>
        </w:placeholder>
        <w:temporary/>
        <w:showingPlcHdr/>
        <w15:appearance w15:val="hidden"/>
        <w:text/>
      </w:sdtPr>
      <w:sdtEndPr/>
      <w:sdtContent>
        <w:p w:rsidR="00F248E8" w:rsidRDefault="00661E73">
          <w:pPr>
            <w:pStyle w:val="Tabellenberschrift"/>
          </w:pPr>
          <w:r>
            <w:t>Tabellenüberschrift</w:t>
          </w:r>
        </w:p>
      </w:sdtContent>
    </w:sdt>
    <w:tbl>
      <w:tblPr>
        <w:tblStyle w:val="Finanztabelle"/>
        <w:tblW w:w="5000" w:type="pct"/>
        <w:tblLook w:val="04A0" w:firstRow="1" w:lastRow="0" w:firstColumn="1" w:lastColumn="0" w:noHBand="0" w:noVBand="1"/>
      </w:tblPr>
      <w:tblGrid>
        <w:gridCol w:w="4086"/>
        <w:gridCol w:w="1599"/>
        <w:gridCol w:w="1599"/>
        <w:gridCol w:w="1599"/>
      </w:tblGrid>
      <w:tr w:rsidR="00502667" w:rsidTr="0050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pct"/>
            <w:vAlign w:val="bottom"/>
          </w:tcPr>
          <w:p w:rsidR="00F248E8" w:rsidRDefault="00661E73">
            <w:pPr>
              <w:jc w:val="left"/>
            </w:pPr>
            <w:r>
              <w:t>Beschreibung</w:t>
            </w:r>
          </w:p>
        </w:tc>
        <w:tc>
          <w:tcPr>
            <w:tcW w:w="900" w:type="pct"/>
            <w:vAlign w:val="bottom"/>
          </w:tcPr>
          <w:p w:rsidR="00F248E8" w:rsidRDefault="00661E73">
            <w:pPr>
              <w:cnfStyle w:val="100000000000" w:firstRow="1" w:lastRow="0" w:firstColumn="0" w:lastColumn="0" w:oddVBand="0" w:evenVBand="0" w:oddHBand="0" w:evenHBand="0" w:firstRowFirstColumn="0" w:firstRowLastColumn="0" w:lastRowFirstColumn="0" w:lastRowLastColumn="0"/>
            </w:pPr>
            <w:r>
              <w:t>Umsatz</w:t>
            </w:r>
          </w:p>
        </w:tc>
        <w:tc>
          <w:tcPr>
            <w:tcW w:w="900" w:type="pct"/>
            <w:vAlign w:val="bottom"/>
          </w:tcPr>
          <w:p w:rsidR="00F248E8" w:rsidRDefault="00661E73">
            <w:pPr>
              <w:cnfStyle w:val="100000000000" w:firstRow="1" w:lastRow="0" w:firstColumn="0" w:lastColumn="0" w:oddVBand="0" w:evenVBand="0" w:oddHBand="0" w:evenHBand="0" w:firstRowFirstColumn="0" w:firstRowLastColumn="0" w:lastRowFirstColumn="0" w:lastRowLastColumn="0"/>
            </w:pPr>
            <w:r>
              <w:t>Ausgaben</w:t>
            </w:r>
          </w:p>
        </w:tc>
        <w:tc>
          <w:tcPr>
            <w:tcW w:w="900" w:type="pct"/>
            <w:vAlign w:val="bottom"/>
          </w:tcPr>
          <w:p w:rsidR="00F248E8" w:rsidRDefault="00661E73">
            <w:pPr>
              <w:cnfStyle w:val="100000000000" w:firstRow="1" w:lastRow="0" w:firstColumn="0" w:lastColumn="0" w:oddVBand="0" w:evenVBand="0" w:oddHBand="0" w:evenHBand="0" w:firstRowFirstColumn="0" w:firstRowLastColumn="0" w:lastRowFirstColumn="0" w:lastRowLastColumn="0"/>
            </w:pPr>
            <w:r>
              <w:t>Erträge</w:t>
            </w:r>
          </w:p>
        </w:tc>
      </w:tr>
      <w:tr w:rsidR="00502667" w:rsidTr="00502667">
        <w:tc>
          <w:tcPr>
            <w:cnfStyle w:val="001000000000" w:firstRow="0" w:lastRow="0" w:firstColumn="1" w:lastColumn="0" w:oddVBand="0" w:evenVBand="0" w:oddHBand="0" w:evenHBand="0" w:firstRowFirstColumn="0" w:firstRowLastColumn="0" w:lastRowFirstColumn="0" w:lastRowLastColumn="0"/>
            <w:tcW w:w="2300" w:type="pct"/>
          </w:tcPr>
          <w:p w:rsidR="00F248E8" w:rsidRDefault="00F248E8"/>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r>
      <w:tr w:rsidR="00502667" w:rsidTr="00502667">
        <w:tc>
          <w:tcPr>
            <w:cnfStyle w:val="001000000000" w:firstRow="0" w:lastRow="0" w:firstColumn="1" w:lastColumn="0" w:oddVBand="0" w:evenVBand="0" w:oddHBand="0" w:evenHBand="0" w:firstRowFirstColumn="0" w:firstRowLastColumn="0" w:lastRowFirstColumn="0" w:lastRowLastColumn="0"/>
            <w:tcW w:w="2300" w:type="pct"/>
          </w:tcPr>
          <w:p w:rsidR="00F248E8" w:rsidRDefault="00F248E8"/>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r>
      <w:tr w:rsidR="00502667" w:rsidTr="00502667">
        <w:tc>
          <w:tcPr>
            <w:cnfStyle w:val="001000000000" w:firstRow="0" w:lastRow="0" w:firstColumn="1" w:lastColumn="0" w:oddVBand="0" w:evenVBand="0" w:oddHBand="0" w:evenHBand="0" w:firstRowFirstColumn="0" w:firstRowLastColumn="0" w:lastRowFirstColumn="0" w:lastRowLastColumn="0"/>
            <w:tcW w:w="2300" w:type="pct"/>
          </w:tcPr>
          <w:p w:rsidR="00F248E8" w:rsidRDefault="00F248E8"/>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c>
          <w:tcPr>
            <w:tcW w:w="900" w:type="pct"/>
          </w:tcPr>
          <w:p w:rsidR="00F248E8" w:rsidRDefault="00F248E8">
            <w:pPr>
              <w:cnfStyle w:val="000000000000" w:firstRow="0" w:lastRow="0" w:firstColumn="0" w:lastColumn="0" w:oddVBand="0" w:evenVBand="0" w:oddHBand="0" w:evenHBand="0" w:firstRowFirstColumn="0" w:firstRowLastColumn="0" w:lastRowFirstColumn="0" w:lastRowLastColumn="0"/>
            </w:pPr>
          </w:p>
        </w:tc>
      </w:tr>
    </w:tbl>
    <w:p w:rsidR="00F248E8" w:rsidRDefault="00661E73">
      <w:pPr>
        <w:pStyle w:val="berschrift2"/>
      </w:pPr>
      <w:r>
        <w:t>Kapitalflussrechnung</w:t>
      </w:r>
    </w:p>
    <w:p w:rsidR="00F248E8" w:rsidRDefault="00661E73">
      <w:pPr>
        <w:pStyle w:val="Aufzhlungszeichen"/>
      </w:pPr>
      <w:r>
        <w:t>Geschäftstätigkeit</w:t>
      </w:r>
    </w:p>
    <w:p w:rsidR="00F248E8" w:rsidRDefault="00661E73">
      <w:pPr>
        <w:pStyle w:val="Aufzhlungszeichen"/>
      </w:pPr>
      <w:r>
        <w:t>Investitionstätigkeit</w:t>
      </w:r>
    </w:p>
    <w:p w:rsidR="00F248E8" w:rsidRDefault="00661E73">
      <w:pPr>
        <w:pStyle w:val="Aufzhlungszeichen"/>
      </w:pPr>
      <w:r>
        <w:t>Finanzierungstätigkeit</w:t>
      </w:r>
    </w:p>
    <w:p w:rsidR="00F248E8" w:rsidRDefault="00661E73">
      <w:pPr>
        <w:pStyle w:val="berschrift1"/>
      </w:pPr>
      <w:bookmarkStart w:id="4" w:name="_Toc333542489"/>
      <w:r>
        <w:lastRenderedPageBreak/>
        <w:t>Hinweise zu Finanzaufstellungen</w:t>
      </w:r>
      <w:bookmarkEnd w:id="4"/>
    </w:p>
    <w:p w:rsidR="00F248E8" w:rsidRDefault="00661E73">
      <w:pPr>
        <w:pStyle w:val="berschrift2"/>
      </w:pPr>
      <w:r>
        <w:t>Kunden</w:t>
      </w:r>
    </w:p>
    <w:sdt>
      <w:sdtPr>
        <w:id w:val="-1058388881"/>
        <w:placeholder>
          <w:docPart w:val="D3C9D415B91945DEA9BF6C599C1D4589"/>
        </w:placeholder>
        <w:temporary/>
        <w:showingPlcHdr/>
        <w15:appearance w15:val="hidden"/>
        <w:text/>
      </w:sdtPr>
      <w:sdtEndPr/>
      <w:sdtContent>
        <w:p w:rsidR="00F248E8" w:rsidRDefault="00661E73">
          <w:r>
            <w:t>Wenn Ihr Dokument eine Menge von Zahlen enthält, kann es von Vorteil sein, einen kurzen Text zur Erläuterung der Zahlen einzufügen. Dies ist hier möglich.</w:t>
          </w:r>
        </w:p>
      </w:sdtContent>
    </w:sdt>
    <w:p w:rsidR="00F248E8" w:rsidRDefault="00661E73">
      <w:pPr>
        <w:pStyle w:val="berschrift2"/>
      </w:pPr>
      <w:r>
        <w:t>Schulden</w:t>
      </w:r>
    </w:p>
    <w:sdt>
      <w:sdtPr>
        <w:id w:val="-991090545"/>
        <w:placeholder>
          <w:docPart w:val="C4C414A11557429B85A5FDB59B513597"/>
        </w:placeholder>
        <w:temporary/>
        <w:showingPlcHdr/>
        <w15:appearance w15:val="hidden"/>
        <w:text/>
      </w:sdtPr>
      <w:sdtEndPr/>
      <w:sdtContent>
        <w:p w:rsidR="00F248E8" w:rsidRDefault="00661E73">
          <w:r>
            <w:t>Natürlich möchte man am liebsten immer nur Gewinne machen, doch wenn Schulden vorhanden sind, können diese hier verzeichnet werden.</w:t>
          </w:r>
        </w:p>
      </w:sdtContent>
    </w:sdt>
    <w:p w:rsidR="00F248E8" w:rsidRDefault="00661E73">
      <w:pPr>
        <w:pStyle w:val="berschrift2"/>
      </w:pPr>
      <w:r>
        <w:t>Laufendes Geschäft</w:t>
      </w:r>
    </w:p>
    <w:sdt>
      <w:sdtPr>
        <w:id w:val="406666089"/>
        <w:placeholder>
          <w:docPart w:val="58FA975AFD3B491CA69EB27711B0D783"/>
        </w:placeholder>
        <w:temporary/>
        <w:showingPlcHdr/>
        <w15:appearance w15:val="hidden"/>
        <w:text/>
      </w:sdtPr>
      <w:sdtEndPr/>
      <w:sdtContent>
        <w:p w:rsidR="00F248E8" w:rsidRDefault="00661E73">
          <w:r>
            <w:t>Sie kennen es bereits. Wenn Sie Hinweise zu den Finanzdaten hinzufügen möchten, können Sie sie hier einfügen.</w:t>
          </w:r>
        </w:p>
      </w:sdtContent>
    </w:sdt>
    <w:p w:rsidR="00F248E8" w:rsidRDefault="00661E73">
      <w:pPr>
        <w:pStyle w:val="berschrift2"/>
      </w:pPr>
      <w:r>
        <w:t>Eventualverbindlichkeiten</w:t>
      </w:r>
    </w:p>
    <w:sdt>
      <w:sdtPr>
        <w:id w:val="-377398301"/>
        <w:placeholder>
          <w:docPart w:val="CAB886CD5073499B8FA550742B268145"/>
        </w:placeholder>
        <w:temporary/>
        <w:showingPlcHdr/>
        <w15:appearance w15:val="hidden"/>
        <w:text/>
      </w:sdtPr>
      <w:sdtEndPr/>
      <w:sdtContent>
        <w:p w:rsidR="00F248E8" w:rsidRDefault="00661E73">
          <w:r>
            <w:t>Denken Sie daran, dass einige dieser Überschriften für Ihr Unternehmen nicht zutreffend sein können (und Sie vielleicht einige andere hinzufügen müssen). Diese hier betrifft z. B. mögliche Verbindlichkeiten, die sich durch zukünftige Ereignisse ergeben könnten, wie z. B. durch eine anstehende gerichtliche Entscheidung.</w:t>
          </w:r>
        </w:p>
      </w:sdtContent>
    </w:sdt>
    <w:p w:rsidR="00F248E8" w:rsidRDefault="00661E73">
      <w:pPr>
        <w:pStyle w:val="berschrift2"/>
      </w:pPr>
      <w:r>
        <w:t>Schlussfolgerungen</w:t>
      </w:r>
    </w:p>
    <w:sdt>
      <w:sdtPr>
        <w:id w:val="-1398818968"/>
        <w:placeholder>
          <w:docPart w:val="ED8CB5B1A7914CB9B2D23E0B658AEEC5"/>
        </w:placeholder>
        <w:temporary/>
        <w:showingPlcHdr/>
        <w15:appearance w15:val="hidden"/>
        <w:text/>
      </w:sdtPr>
      <w:sdtEndPr/>
      <w:sdtContent>
        <w:p w:rsidR="00F248E8" w:rsidRDefault="00661E73">
          <w:r>
            <w:t>Was möchten Sie den Lesern verdeutlichen? Fügen Sie hier wichtige Schlussfolgerungen hinzu.</w:t>
          </w:r>
        </w:p>
      </w:sdtContent>
    </w:sdt>
    <w:p w:rsidR="00F248E8" w:rsidRDefault="00661E73">
      <w:pPr>
        <w:pStyle w:val="berschrift1"/>
      </w:pPr>
      <w:bookmarkStart w:id="5" w:name="_Toc333542490"/>
      <w:r>
        <w:lastRenderedPageBreak/>
        <w:t>Bericht des unabhängigen Wirtschaftsprüfers</w:t>
      </w:r>
      <w:bookmarkEnd w:id="5"/>
    </w:p>
    <w:p w:rsidR="00F248E8" w:rsidRDefault="00661E73">
      <w:pPr>
        <w:pStyle w:val="Listennummer2"/>
      </w:pPr>
      <w:r>
        <w:t>Uneingeschränkter Bestätigungsvermerk</w:t>
      </w:r>
    </w:p>
    <w:p w:rsidR="00F248E8" w:rsidRDefault="00661E73">
      <w:pPr>
        <w:pStyle w:val="Listennummer2"/>
      </w:pPr>
      <w:r>
        <w:t>Bericht zum eingeschränkten Bestätigungsvermerk</w:t>
      </w:r>
    </w:p>
    <w:p w:rsidR="00F248E8" w:rsidRDefault="00661E73">
      <w:pPr>
        <w:pStyle w:val="Listennummer2"/>
      </w:pPr>
      <w:r>
        <w:t>Bericht zum negativen Bestätigungsvermerk</w:t>
      </w:r>
    </w:p>
    <w:p w:rsidR="00F248E8" w:rsidRDefault="00661E73">
      <w:pPr>
        <w:pStyle w:val="Listennummer2"/>
      </w:pPr>
      <w:r>
        <w:t>Bericht zum Bestätigungsvorbehalt</w:t>
      </w:r>
    </w:p>
    <w:p w:rsidR="00F248E8" w:rsidRDefault="00661E73">
      <w:pPr>
        <w:pStyle w:val="Listennummer2"/>
      </w:pPr>
      <w:r>
        <w:t>Bericht des Wirtschaftsprüfers zu internen Kontrollen von Aktiengesellschaften</w:t>
      </w:r>
    </w:p>
    <w:p w:rsidR="00F248E8" w:rsidRDefault="00661E73">
      <w:pPr>
        <w:pStyle w:val="Listennummer2"/>
      </w:pPr>
      <w:r>
        <w:t>Laufendes Geschäft</w:t>
      </w:r>
    </w:p>
    <w:p w:rsidR="00F248E8" w:rsidRDefault="00661E73">
      <w:pPr>
        <w:pStyle w:val="berschrift1"/>
      </w:pPr>
      <w:bookmarkStart w:id="6" w:name="_Toc333542491"/>
      <w:r>
        <w:lastRenderedPageBreak/>
        <w:t>Kontaktinformationen</w:t>
      </w:r>
      <w:bookmarkEnd w:id="6"/>
    </w:p>
    <w:sdt>
      <w:sdtPr>
        <w:id w:val="-854266453"/>
        <w:placeholder>
          <w:docPart w:val="18840B1A022542F2B830BF0D61F2C6F4"/>
        </w:placeholder>
        <w:temporary/>
        <w:showingPlcHdr/>
        <w15:appearance w15:val="hidden"/>
        <w:text/>
      </w:sdtPr>
      <w:sdtEndPr/>
      <w:sdtContent>
        <w:p w:rsidR="00F248E8" w:rsidRDefault="00661E73">
          <w:r>
            <w:t>Wenn Sie ein Foto durch ein eigenes ersetzen möchten, klicken Sie mit der rechten Maustaste darauf, und wählen Sie "Bild ändern" aus.</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957"/>
        <w:gridCol w:w="6"/>
        <w:gridCol w:w="2957"/>
      </w:tblGrid>
      <w:tr w:rsidR="00502667">
        <w:tc>
          <w:tcPr>
            <w:tcW w:w="1659" w:type="pct"/>
            <w:tcBorders>
              <w:bottom w:val="single" w:sz="8" w:space="0" w:color="D9D9D9" w:themeColor="background1" w:themeShade="D9"/>
            </w:tcBorders>
            <w:shd w:val="clear" w:color="auto" w:fill="7E97AD" w:themeFill="accent1"/>
          </w:tcPr>
          <w:p w:rsidR="00F248E8" w:rsidRDefault="00082B17">
            <w:pPr>
              <w:pStyle w:val="UmgekehrteTabellenberschrift"/>
            </w:pPr>
            <w:sdt>
              <w:sdtPr>
                <w:alias w:val="Name"/>
                <w:tag w:val="Name"/>
                <w:id w:val="183095679"/>
                <w:placeholder>
                  <w:docPart w:val="83CFF32CD91B4EF19636015ADD712E68"/>
                </w:placeholder>
                <w:temporary/>
                <w:showingPlcHdr/>
                <w15:appearance w15:val="hidden"/>
                <w:text/>
              </w:sdtPr>
              <w:sdtEndPr/>
              <w:sdtContent>
                <w:r w:rsidR="00661E73">
                  <w:t>Name</w:t>
                </w:r>
              </w:sdtContent>
            </w:sdt>
            <w:r w:rsidR="00661E73">
              <w:br/>
            </w:r>
            <w:sdt>
              <w:sdtPr>
                <w:alias w:val="Titel"/>
                <w:tag w:val="Titel"/>
                <w:id w:val="-1082054397"/>
                <w:placeholder>
                  <w:docPart w:val="A8D0245B88004EBC875667E60BF2E89B"/>
                </w:placeholder>
                <w:temporary/>
                <w:showingPlcHdr/>
                <w15:appearance w15:val="hidden"/>
                <w:text/>
              </w:sdtPr>
              <w:sdtEndPr/>
              <w:sdtContent>
                <w:r w:rsidR="00661E73">
                  <w:t>Titel</w:t>
                </w:r>
              </w:sdtContent>
            </w:sdt>
          </w:p>
        </w:tc>
        <w:tc>
          <w:tcPr>
            <w:tcW w:w="11" w:type="pct"/>
          </w:tcPr>
          <w:p w:rsidR="00F248E8" w:rsidRDefault="00F248E8">
            <w:pPr>
              <w:pStyle w:val="UmgekehrteTabellenberschrift"/>
            </w:pPr>
          </w:p>
        </w:tc>
        <w:tc>
          <w:tcPr>
            <w:tcW w:w="1659" w:type="pct"/>
            <w:tcBorders>
              <w:bottom w:val="single" w:sz="8" w:space="0" w:color="D9D9D9" w:themeColor="background1" w:themeShade="D9"/>
            </w:tcBorders>
            <w:shd w:val="clear" w:color="auto" w:fill="7E97AD" w:themeFill="accent1"/>
          </w:tcPr>
          <w:p w:rsidR="00F248E8" w:rsidRDefault="00082B17">
            <w:pPr>
              <w:pStyle w:val="UmgekehrteTabellenberschrift"/>
            </w:pPr>
            <w:sdt>
              <w:sdtPr>
                <w:alias w:val="Name"/>
                <w:tag w:val="Name"/>
                <w:id w:val="-2041965339"/>
                <w:placeholder>
                  <w:docPart w:val="83CFF32CD91B4EF19636015ADD712E68"/>
                </w:placeholder>
                <w:temporary/>
                <w:showingPlcHdr/>
                <w15:appearance w15:val="hidden"/>
                <w:text/>
              </w:sdtPr>
              <w:sdtEndPr/>
              <w:sdtContent>
                <w:r w:rsidR="00CA7960">
                  <w:t>Name</w:t>
                </w:r>
              </w:sdtContent>
            </w:sdt>
            <w:r w:rsidR="00661E73">
              <w:br/>
            </w:r>
            <w:sdt>
              <w:sdtPr>
                <w:alias w:val="Titel"/>
                <w:tag w:val="Titel"/>
                <w:id w:val="-565726344"/>
                <w:placeholder>
                  <w:docPart w:val="A8D0245B88004EBC875667E60BF2E89B"/>
                </w:placeholder>
                <w:temporary/>
                <w:showingPlcHdr/>
                <w15:appearance w15:val="hidden"/>
                <w:text/>
              </w:sdtPr>
              <w:sdtEndPr/>
              <w:sdtContent>
                <w:r w:rsidR="00CA7960">
                  <w:t>Titel</w:t>
                </w:r>
              </w:sdtContent>
            </w:sdt>
          </w:p>
        </w:tc>
        <w:tc>
          <w:tcPr>
            <w:tcW w:w="12" w:type="pct"/>
          </w:tcPr>
          <w:p w:rsidR="00F248E8" w:rsidRDefault="00F248E8">
            <w:pPr>
              <w:pStyle w:val="UmgekehrteTabellenberschrift"/>
            </w:pPr>
          </w:p>
        </w:tc>
        <w:tc>
          <w:tcPr>
            <w:tcW w:w="1659" w:type="pct"/>
            <w:tcBorders>
              <w:bottom w:val="single" w:sz="8" w:space="0" w:color="D9D9D9" w:themeColor="background1" w:themeShade="D9"/>
            </w:tcBorders>
            <w:shd w:val="clear" w:color="auto" w:fill="7E97AD" w:themeFill="accent1"/>
          </w:tcPr>
          <w:p w:rsidR="00F248E8" w:rsidRDefault="00082B17">
            <w:pPr>
              <w:pStyle w:val="UmgekehrteTabellenberschrift"/>
            </w:pPr>
            <w:sdt>
              <w:sdtPr>
                <w:alias w:val="Name"/>
                <w:tag w:val="Name"/>
                <w:id w:val="1799482134"/>
                <w:placeholder>
                  <w:docPart w:val="83CFF32CD91B4EF19636015ADD712E68"/>
                </w:placeholder>
                <w:temporary/>
                <w:showingPlcHdr/>
                <w15:appearance w15:val="hidden"/>
                <w:text/>
              </w:sdtPr>
              <w:sdtEndPr/>
              <w:sdtContent>
                <w:r w:rsidR="00CA7960">
                  <w:t>Name</w:t>
                </w:r>
              </w:sdtContent>
            </w:sdt>
            <w:r w:rsidR="00661E73">
              <w:br/>
            </w:r>
            <w:sdt>
              <w:sdtPr>
                <w:alias w:val="Titel"/>
                <w:tag w:val="Titel"/>
                <w:id w:val="493068221"/>
                <w:placeholder>
                  <w:docPart w:val="A8D0245B88004EBC875667E60BF2E89B"/>
                </w:placeholder>
                <w:temporary/>
                <w:showingPlcHdr/>
                <w15:appearance w15:val="hidden"/>
                <w:text/>
              </w:sdtPr>
              <w:sdtEndPr/>
              <w:sdtContent>
                <w:r w:rsidR="00CA7960">
                  <w:t>Titel</w:t>
                </w:r>
              </w:sdtContent>
            </w:sdt>
          </w:p>
        </w:tc>
      </w:tr>
      <w:tr w:rsidR="00502667">
        <w:tc>
          <w:tcPr>
            <w:tcW w:w="1659" w:type="pct"/>
          </w:tcPr>
          <w:p w:rsidR="00F248E8" w:rsidRDefault="00661E73">
            <w:pPr>
              <w:pStyle w:val="KeinLeerraum"/>
              <w:spacing w:before="0"/>
            </w:pPr>
            <w:r>
              <w:rPr>
                <w:noProof/>
              </w:rPr>
              <w:drawing>
                <wp:inline distT="0" distB="0" distL="0" distR="0" wp14:anchorId="73643829" wp14:editId="66CB753A">
                  <wp:extent cx="1920240" cy="1280160"/>
                  <wp:effectExtent l="0" t="0" r="3810" b="0"/>
                  <wp:docPr id="9" name="Grafik 9" descr="Beispielbild einer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F248E8" w:rsidRDefault="00F248E8">
            <w:pPr>
              <w:pStyle w:val="KeinLeerraum"/>
              <w:spacing w:before="0"/>
            </w:pPr>
          </w:p>
        </w:tc>
        <w:tc>
          <w:tcPr>
            <w:tcW w:w="1659" w:type="pct"/>
          </w:tcPr>
          <w:p w:rsidR="00F248E8" w:rsidRDefault="00661E73">
            <w:pPr>
              <w:pStyle w:val="KeinLeerraum"/>
              <w:spacing w:before="0"/>
            </w:pPr>
            <w:r>
              <w:rPr>
                <w:noProof/>
              </w:rPr>
              <w:drawing>
                <wp:inline distT="0" distB="0" distL="0" distR="0" wp14:anchorId="265D277C" wp14:editId="5EC08BB9">
                  <wp:extent cx="1922147" cy="1280160"/>
                  <wp:effectExtent l="0" t="0" r="1905" b="0"/>
                  <wp:docPr id="8" name="Grafik 8" descr="Beispielbild einer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F248E8" w:rsidRDefault="00F248E8">
            <w:pPr>
              <w:pStyle w:val="KeinLeerraum"/>
              <w:spacing w:before="0"/>
            </w:pPr>
          </w:p>
        </w:tc>
        <w:tc>
          <w:tcPr>
            <w:tcW w:w="1659" w:type="pct"/>
          </w:tcPr>
          <w:p w:rsidR="00F248E8" w:rsidRDefault="00661E73">
            <w:pPr>
              <w:pStyle w:val="KeinLeerraum"/>
              <w:spacing w:before="0"/>
            </w:pPr>
            <w:r>
              <w:rPr>
                <w:noProof/>
              </w:rPr>
              <w:drawing>
                <wp:inline distT="0" distB="0" distL="0" distR="0" wp14:anchorId="1BBD2395" wp14:editId="420AC9C5">
                  <wp:extent cx="1920663" cy="1280160"/>
                  <wp:effectExtent l="0" t="0" r="3810" b="0"/>
                  <wp:docPr id="7" name="Grafik 7" descr="Beispielbild einer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tc>
          <w:tcPr>
            <w:tcW w:w="1659" w:type="pct"/>
          </w:tcPr>
          <w:p w:rsidR="00F248E8" w:rsidRDefault="00661E73">
            <w:pPr>
              <w:pStyle w:val="Tabellentext"/>
            </w:pPr>
            <w:r>
              <w:rPr>
                <w:rStyle w:val="Betont"/>
              </w:rPr>
              <w:t>Tel.</w:t>
            </w:r>
            <w:r>
              <w:t xml:space="preserve"> </w:t>
            </w:r>
            <w:sdt>
              <w:sdtPr>
                <w:alias w:val="Tel."/>
                <w:tag w:val="Tel."/>
                <w:id w:val="-615826258"/>
                <w:placeholder>
                  <w:docPart w:val="3E2BD03513194964BD6E235C98608308"/>
                </w:placeholder>
                <w:temporary/>
                <w:showingPlcHdr/>
                <w15:appearance w15:val="hidden"/>
                <w:text/>
              </w:sdtPr>
              <w:sdtEndPr/>
              <w:sdtContent>
                <w:r>
                  <w:t>[Telefon]</w:t>
                </w:r>
              </w:sdtContent>
            </w:sdt>
          </w:p>
          <w:p w:rsidR="00F248E8" w:rsidRDefault="00661E73">
            <w:pPr>
              <w:pStyle w:val="Tabellentext"/>
            </w:pPr>
            <w:r>
              <w:rPr>
                <w:rStyle w:val="Betont"/>
              </w:rPr>
              <w:t>Fax</w:t>
            </w:r>
            <w:r>
              <w:t xml:space="preserve"> </w:t>
            </w:r>
            <w:sdt>
              <w:sdtPr>
                <w:alias w:val="Fax"/>
                <w:tag w:val="Fax"/>
                <w:id w:val="905102191"/>
                <w:placeholder>
                  <w:docPart w:val="35A3F7C0328C4559AFCC8608410006BB"/>
                </w:placeholder>
                <w:temporary/>
                <w:showingPlcHdr/>
                <w15:appearance w15:val="hidden"/>
                <w:text/>
              </w:sdtPr>
              <w:sdtEndPr/>
              <w:sdtContent>
                <w:r>
                  <w:t>[Fax]</w:t>
                </w:r>
              </w:sdtContent>
            </w:sdt>
          </w:p>
          <w:p w:rsidR="00F248E8" w:rsidRDefault="00082B17">
            <w:pPr>
              <w:pStyle w:val="Tabellentext"/>
            </w:pPr>
            <w:sdt>
              <w:sdtPr>
                <w:alias w:val="E-Mail"/>
                <w:tag w:val="E-Mail"/>
                <w:id w:val="1897403004"/>
                <w:placeholder>
                  <w:docPart w:val="4F81A69864D64D72990757739F993FE7"/>
                </w:placeholder>
                <w:temporary/>
                <w:showingPlcHdr/>
                <w15:appearance w15:val="hidden"/>
                <w:text/>
              </w:sdtPr>
              <w:sdtEndPr/>
              <w:sdtContent>
                <w:r w:rsidR="00661E73">
                  <w:t>[E-Mail-Adresse]</w:t>
                </w:r>
              </w:sdtContent>
            </w:sdt>
          </w:p>
        </w:tc>
        <w:tc>
          <w:tcPr>
            <w:tcW w:w="11" w:type="pct"/>
          </w:tcPr>
          <w:p w:rsidR="00F248E8" w:rsidRDefault="00F248E8">
            <w:pPr>
              <w:pStyle w:val="Tabellentext"/>
            </w:pPr>
          </w:p>
        </w:tc>
        <w:tc>
          <w:tcPr>
            <w:tcW w:w="1659" w:type="pct"/>
          </w:tcPr>
          <w:p w:rsidR="00F248E8" w:rsidRDefault="00661E73">
            <w:pPr>
              <w:pStyle w:val="Tabellentext"/>
            </w:pPr>
            <w:r>
              <w:rPr>
                <w:rStyle w:val="Betont"/>
              </w:rPr>
              <w:t>Tel.</w:t>
            </w:r>
            <w:r>
              <w:t xml:space="preserve"> </w:t>
            </w:r>
            <w:sdt>
              <w:sdtPr>
                <w:alias w:val="Tel."/>
                <w:tag w:val="Tel."/>
                <w:id w:val="-549764891"/>
                <w:placeholder>
                  <w:docPart w:val="3E2BD03513194964BD6E235C98608308"/>
                </w:placeholder>
                <w:temporary/>
                <w:showingPlcHdr/>
                <w15:appearance w15:val="hidden"/>
                <w:text/>
              </w:sdtPr>
              <w:sdtEndPr/>
              <w:sdtContent>
                <w:r w:rsidR="00CA7960">
                  <w:t>[Telefon]</w:t>
                </w:r>
              </w:sdtContent>
            </w:sdt>
          </w:p>
          <w:p w:rsidR="00F248E8" w:rsidRDefault="00661E73">
            <w:pPr>
              <w:pStyle w:val="Tabellentext"/>
            </w:pPr>
            <w:r>
              <w:rPr>
                <w:rStyle w:val="Betont"/>
              </w:rPr>
              <w:t>Fax</w:t>
            </w:r>
            <w:r>
              <w:t xml:space="preserve"> </w:t>
            </w:r>
            <w:sdt>
              <w:sdtPr>
                <w:alias w:val="Fax"/>
                <w:tag w:val="Fax"/>
                <w:id w:val="-527023830"/>
                <w:placeholder>
                  <w:docPart w:val="35A3F7C0328C4559AFCC8608410006BB"/>
                </w:placeholder>
                <w:temporary/>
                <w:showingPlcHdr/>
                <w15:appearance w15:val="hidden"/>
                <w:text/>
              </w:sdtPr>
              <w:sdtEndPr/>
              <w:sdtContent>
                <w:r w:rsidR="00CA7960">
                  <w:t>[Fax]</w:t>
                </w:r>
              </w:sdtContent>
            </w:sdt>
          </w:p>
          <w:p w:rsidR="00F248E8" w:rsidRDefault="00082B17">
            <w:pPr>
              <w:pStyle w:val="Tabellentext"/>
            </w:pPr>
            <w:sdt>
              <w:sdtPr>
                <w:alias w:val="E-Mail"/>
                <w:tag w:val="E-Mail"/>
                <w:id w:val="539636713"/>
                <w:placeholder>
                  <w:docPart w:val="4F81A69864D64D72990757739F993FE7"/>
                </w:placeholder>
                <w:temporary/>
                <w:showingPlcHdr/>
                <w15:appearance w15:val="hidden"/>
                <w:text/>
              </w:sdtPr>
              <w:sdtEndPr/>
              <w:sdtContent>
                <w:r w:rsidR="00CA7960">
                  <w:t>[E-Mail-Adresse]</w:t>
                </w:r>
              </w:sdtContent>
            </w:sdt>
          </w:p>
        </w:tc>
        <w:tc>
          <w:tcPr>
            <w:tcW w:w="12" w:type="pct"/>
          </w:tcPr>
          <w:p w:rsidR="00F248E8" w:rsidRDefault="00F248E8">
            <w:pPr>
              <w:pStyle w:val="Tabellentext"/>
            </w:pPr>
          </w:p>
        </w:tc>
        <w:tc>
          <w:tcPr>
            <w:tcW w:w="1659" w:type="pct"/>
          </w:tcPr>
          <w:p w:rsidR="00F248E8" w:rsidRDefault="00661E73">
            <w:pPr>
              <w:pStyle w:val="Tabellentext"/>
            </w:pPr>
            <w:r>
              <w:rPr>
                <w:rStyle w:val="Betont"/>
              </w:rPr>
              <w:t>Tel.</w:t>
            </w:r>
            <w:r>
              <w:t xml:space="preserve"> </w:t>
            </w:r>
            <w:sdt>
              <w:sdtPr>
                <w:alias w:val="Tel."/>
                <w:tag w:val="Tel."/>
                <w:id w:val="-994635339"/>
                <w:placeholder>
                  <w:docPart w:val="3E2BD03513194964BD6E235C98608308"/>
                </w:placeholder>
                <w:temporary/>
                <w:showingPlcHdr/>
                <w15:appearance w15:val="hidden"/>
                <w:text/>
              </w:sdtPr>
              <w:sdtEndPr/>
              <w:sdtContent>
                <w:r w:rsidR="00CA7960">
                  <w:t>[Telefon]</w:t>
                </w:r>
              </w:sdtContent>
            </w:sdt>
          </w:p>
          <w:p w:rsidR="00F248E8" w:rsidRDefault="00661E73">
            <w:pPr>
              <w:pStyle w:val="Tabellentext"/>
            </w:pPr>
            <w:r>
              <w:rPr>
                <w:rStyle w:val="Betont"/>
              </w:rPr>
              <w:t>Fax</w:t>
            </w:r>
            <w:r>
              <w:t xml:space="preserve"> </w:t>
            </w:r>
            <w:sdt>
              <w:sdtPr>
                <w:alias w:val="Fax"/>
                <w:tag w:val="Fax"/>
                <w:id w:val="-1711418742"/>
                <w:placeholder>
                  <w:docPart w:val="35A3F7C0328C4559AFCC8608410006BB"/>
                </w:placeholder>
                <w:temporary/>
                <w:showingPlcHdr/>
                <w15:appearance w15:val="hidden"/>
                <w:text/>
              </w:sdtPr>
              <w:sdtEndPr/>
              <w:sdtContent>
                <w:r w:rsidR="00CA7960">
                  <w:t>[Fax]</w:t>
                </w:r>
              </w:sdtContent>
            </w:sdt>
          </w:p>
          <w:p w:rsidR="00F248E8" w:rsidRDefault="00082B17">
            <w:pPr>
              <w:pStyle w:val="Tabellentext"/>
            </w:pPr>
            <w:sdt>
              <w:sdtPr>
                <w:alias w:val="E-Mail"/>
                <w:tag w:val="E-Mail"/>
                <w:id w:val="-1191680464"/>
                <w:placeholder>
                  <w:docPart w:val="4F81A69864D64D72990757739F993FE7"/>
                </w:placeholder>
                <w:temporary/>
                <w:showingPlcHdr/>
                <w15:appearance w15:val="hidden"/>
                <w:text/>
              </w:sdtPr>
              <w:sdtEndPr/>
              <w:sdtContent>
                <w:r w:rsidR="00CA7960">
                  <w:t>[E-Mail-Adresse]</w:t>
                </w:r>
              </w:sdtContent>
            </w:sdt>
          </w:p>
        </w:tc>
      </w:tr>
    </w:tbl>
    <w:p w:rsidR="00F248E8" w:rsidRDefault="00661E73">
      <w:pPr>
        <w:pStyle w:val="berschrift1"/>
        <w:pageBreakBefore w:val="0"/>
        <w:spacing w:before="960"/>
      </w:pPr>
      <w:bookmarkStart w:id="7" w:name="_Toc333542492"/>
      <w:r>
        <w:t>Firmeninformationen</w:t>
      </w:r>
      <w:bookmarkEnd w:id="7"/>
    </w:p>
    <w:sdt>
      <w:sdtPr>
        <w:id w:val="1384368199"/>
        <w:placeholder>
          <w:docPart w:val="A88A18133DAC48FAB9B514B800DC4339"/>
        </w:placeholder>
        <w:temporary/>
        <w:showingPlcHdr/>
        <w15:appearance w15:val="hidden"/>
        <w:text/>
      </w:sdtPr>
      <w:sdtEndPr/>
      <w:sdtContent>
        <w:p w:rsidR="00F248E8" w:rsidRDefault="00661E73">
          <w:pPr>
            <w:pStyle w:val="Firmeninfos"/>
          </w:pPr>
          <w:r>
            <w:t>[Firma]</w:t>
          </w:r>
        </w:p>
      </w:sdtContent>
    </w:sdt>
    <w:sdt>
      <w:sdtPr>
        <w:id w:val="353700434"/>
        <w:placeholder>
          <w:docPart w:val="152AE0AE35B04407A2B20026D4945353"/>
        </w:placeholder>
        <w:temporary/>
        <w:showingPlcHdr/>
        <w15:appearance w15:val="hidden"/>
        <w:text/>
      </w:sdtPr>
      <w:sdtEndPr/>
      <w:sdtContent>
        <w:p w:rsidR="00F248E8" w:rsidRDefault="00CA7960">
          <w:pPr>
            <w:pStyle w:val="Firmeninfos"/>
          </w:pPr>
          <w:r>
            <w:t>[</w:t>
          </w:r>
          <w:r w:rsidRPr="00CA7960">
            <w:t>Straße Hausnummer, PLZ Ort</w:t>
          </w:r>
          <w:r>
            <w:t>]</w:t>
          </w:r>
        </w:p>
      </w:sdtContent>
    </w:sdt>
    <w:p w:rsidR="00F248E8" w:rsidRDefault="00661E73">
      <w:pPr>
        <w:pStyle w:val="Firmeninfos"/>
      </w:pPr>
      <w:r>
        <w:rPr>
          <w:rStyle w:val="Betont"/>
        </w:rPr>
        <w:t>Tel.</w:t>
      </w:r>
      <w:sdt>
        <w:sdtPr>
          <w:id w:val="-2295425"/>
          <w:placeholder>
            <w:docPart w:val="3E2BD03513194964BD6E235C98608308"/>
          </w:placeholder>
          <w:temporary/>
          <w:showingPlcHdr/>
          <w15:appearance w15:val="hidden"/>
          <w:text/>
        </w:sdtPr>
        <w:sdtEndPr/>
        <w:sdtContent>
          <w:r w:rsidR="00CA7960">
            <w:t>[Telefon]</w:t>
          </w:r>
        </w:sdtContent>
      </w:sdt>
    </w:p>
    <w:p w:rsidR="00F248E8" w:rsidRDefault="00661E73">
      <w:pPr>
        <w:pStyle w:val="Firmeninfos"/>
      </w:pPr>
      <w:r>
        <w:rPr>
          <w:rStyle w:val="Betont"/>
        </w:rPr>
        <w:t>Fax</w:t>
      </w:r>
      <w:r>
        <w:t xml:space="preserve"> </w:t>
      </w:r>
      <w:sdt>
        <w:sdtPr>
          <w:id w:val="-224521222"/>
          <w:placeholder>
            <w:docPart w:val="35A3F7C0328C4559AFCC8608410006BB"/>
          </w:placeholder>
          <w:temporary/>
          <w:showingPlcHdr/>
          <w15:appearance w15:val="hidden"/>
          <w:text/>
        </w:sdtPr>
        <w:sdtEndPr/>
        <w:sdtContent>
          <w:r w:rsidR="00CA7960">
            <w:t>[Fax]</w:t>
          </w:r>
        </w:sdtContent>
      </w:sdt>
    </w:p>
    <w:sdt>
      <w:sdtPr>
        <w:id w:val="471335889"/>
        <w:placeholder>
          <w:docPart w:val="A532743986FF4451910F94A89E2AF865"/>
        </w:placeholder>
        <w:temporary/>
        <w:showingPlcHdr/>
        <w15:appearance w15:val="hidden"/>
        <w:text/>
      </w:sdtPr>
      <w:sdtEndPr/>
      <w:sdtContent>
        <w:p w:rsidR="00F248E8" w:rsidRDefault="00661E73">
          <w:pPr>
            <w:pStyle w:val="Firmeninfos"/>
          </w:pPr>
          <w:r>
            <w:t>[Website]</w:t>
          </w:r>
        </w:p>
      </w:sdtContent>
    </w:sdt>
    <w:p w:rsidR="00F248E8" w:rsidRDefault="00661E73">
      <w:pPr>
        <w:spacing w:before="720"/>
      </w:pPr>
      <w:r>
        <w:rPr>
          <w:noProof/>
        </w:rPr>
        <w:drawing>
          <wp:inline distT="0" distB="0" distL="0" distR="0">
            <wp:extent cx="1005840" cy="42713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005840" cy="427137"/>
                    </a:xfrm>
                    <a:prstGeom prst="rect">
                      <a:avLst/>
                    </a:prstGeom>
                  </pic:spPr>
                </pic:pic>
              </a:graphicData>
            </a:graphic>
          </wp:inline>
        </w:drawing>
      </w:r>
    </w:p>
    <w:sectPr w:rsidR="00F248E8" w:rsidSect="009F44A9">
      <w:headerReference w:type="default" r:id="rId17"/>
      <w:footerReference w:type="default" r:id="rId18"/>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B17" w:rsidRDefault="00082B17">
      <w:pPr>
        <w:spacing w:after="0" w:line="240" w:lineRule="auto"/>
      </w:pPr>
      <w:r>
        <w:separator/>
      </w:r>
    </w:p>
  </w:endnote>
  <w:endnote w:type="continuationSeparator" w:id="0">
    <w:p w:rsidR="00082B17" w:rsidRDefault="0008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661E73">
    <w:pPr>
      <w:pStyle w:val="Fuzeile"/>
    </w:pPr>
    <w:r>
      <w:t xml:space="preserve">Seite </w:t>
    </w:r>
    <w:r>
      <w:fldChar w:fldCharType="begin"/>
    </w:r>
    <w:r>
      <w:instrText>page</w:instrText>
    </w:r>
    <w:r>
      <w:fldChar w:fldCharType="separate"/>
    </w:r>
    <w:r w:rsidR="008D0D1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B17" w:rsidRDefault="00082B17">
      <w:pPr>
        <w:spacing w:after="0" w:line="240" w:lineRule="auto"/>
      </w:pPr>
      <w:r>
        <w:separator/>
      </w:r>
    </w:p>
  </w:footnote>
  <w:footnote w:type="continuationSeparator" w:id="0">
    <w:p w:rsidR="00082B17" w:rsidRDefault="00082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661E7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661E73">
    <w:pPr>
      <w:pStyle w:val="Kopfzeileschattiert"/>
    </w:pPr>
    <w:r>
      <w:fldChar w:fldCharType="begin"/>
    </w:r>
    <w:r>
      <w:instrText>If</w:instrText>
    </w:r>
    <w:fldSimple w:instr=" STYLEREF  &quot;Überschrift 1&quot; ">
      <w:r w:rsidR="008D0D16">
        <w:rPr>
          <w:noProof/>
        </w:rPr>
        <w:instrText>Für unsere Aktionäre</w:instrText>
      </w:r>
    </w:fldSimple>
    <w:r>
      <w:instrText>&lt;&gt; “Error*” “</w:instrText>
    </w:r>
    <w:fldSimple w:instr=" STYLEREF  &quot;Überschrift 1&quot; ">
      <w:r w:rsidR="008D0D16">
        <w:rPr>
          <w:noProof/>
        </w:rPr>
        <w:instrText>Für unsere Aktionäre</w:instrText>
      </w:r>
    </w:fldSimple>
    <w:r>
      <w:fldChar w:fldCharType="separate"/>
    </w:r>
    <w:r w:rsidR="008D0D16">
      <w:rPr>
        <w:noProof/>
      </w:rPr>
      <w:t>Für unsere Aktionäre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16"/>
    <w:rsid w:val="00082B17"/>
    <w:rsid w:val="00661E73"/>
    <w:rsid w:val="00845210"/>
    <w:rsid w:val="008D0D16"/>
    <w:rsid w:val="009F44A9"/>
    <w:rsid w:val="00C85468"/>
    <w:rsid w:val="00CA7960"/>
    <w:rsid w:val="00F24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755E9E-6740-408C-BA56-48A8D0CA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DE"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paragraph" w:styleId="berschrift1">
    <w:name w:val="heading 1"/>
    <w:basedOn w:val="Standard"/>
    <w:next w:val="Standard"/>
    <w:link w:val="berschrift1Zchn"/>
    <w:uiPriority w:val="1"/>
    <w:qFormat/>
    <w:pPr>
      <w:pageBreakBefore/>
      <w:spacing w:before="0" w:after="360" w:line="240" w:lineRule="auto"/>
      <w:outlineLvl w:val="0"/>
    </w:pPr>
    <w:rPr>
      <w:sz w:val="36"/>
    </w:rPr>
  </w:style>
  <w:style w:type="paragraph" w:styleId="berschrift2">
    <w:name w:val="heading 2"/>
    <w:basedOn w:val="Standard"/>
    <w:next w:val="Standard"/>
    <w:link w:val="berschrift2Zch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berschrift3">
    <w:name w:val="heading 3"/>
    <w:basedOn w:val="Standard"/>
    <w:next w:val="Standard"/>
    <w:link w:val="berschrift3Zch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1"/>
    <w:rPr>
      <w:kern w:val="20"/>
      <w:sz w:val="36"/>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semiHidden/>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pPr>
      <w:spacing w:after="0"/>
      <w:ind w:left="220" w:hanging="220"/>
    </w:pPr>
  </w:style>
  <w:style w:type="paragraph" w:styleId="Abbildungsverzeichnis">
    <w:name w:val="table of figures"/>
    <w:basedOn w:val="Standard"/>
    <w:next w:val="Standard"/>
    <w:uiPriority w:val="99"/>
    <w:semiHidden/>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AppData\Roaming\Microsoft\Templates\J&#228;hrlicher%20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591AFDB7424547BAF34DA8DA810971"/>
        <w:category>
          <w:name w:val="Allgemein"/>
          <w:gallery w:val="placeholder"/>
        </w:category>
        <w:types>
          <w:type w:val="bbPlcHdr"/>
        </w:types>
        <w:behaviors>
          <w:behavior w:val="content"/>
        </w:behaviors>
        <w:guid w:val="{371756A5-A18A-45EB-829E-53E1E4203CDD}"/>
      </w:docPartPr>
      <w:docPartBody>
        <w:p w:rsidR="00F61DBE" w:rsidRDefault="005A7897">
          <w:r>
            <w:t>Es sind einige Tipps enthalten (wie dieser hier), um Ihnen bei den ersten Schritten zu helfen.</w:t>
          </w:r>
        </w:p>
        <w:p w:rsidR="00F61DBE" w:rsidRDefault="005A7897">
          <w:r>
            <w:t>Wenn Sie auf den Text eines Tipps klicken, wird der gesamte Tipp markiert. Um ihn zu ersetzen, beginnen Sie einfach mit der Eingabe eines eigenen Texts.</w:t>
          </w:r>
        </w:p>
        <w:p w:rsidR="00000000" w:rsidRDefault="005A7897">
          <w:pPr>
            <w:pStyle w:val="AC591AFDB7424547BAF34DA8DA810971"/>
          </w:pPr>
          <w:r>
            <w:t>Bei den</w:t>
          </w:r>
          <w:r>
            <w:t xml:space="preserve"> Überschriften handelt es sich jedoch um übliche Überschriften für einen Jahresbericht, die Sie möglicherweise in dieser Form beibehalten möchten.</w:t>
          </w:r>
        </w:p>
      </w:docPartBody>
    </w:docPart>
    <w:docPart>
      <w:docPartPr>
        <w:name w:val="AF976C468AED43D3B2F192AF71BFD448"/>
        <w:category>
          <w:name w:val="Allgemein"/>
          <w:gallery w:val="placeholder"/>
        </w:category>
        <w:types>
          <w:type w:val="bbPlcHdr"/>
        </w:types>
        <w:behaviors>
          <w:behavior w:val="content"/>
        </w:behaviors>
        <w:guid w:val="{EFC11F73-20AB-4483-BFD1-35387E79CA35}"/>
      </w:docPartPr>
      <w:docPartBody>
        <w:p w:rsidR="00F61DBE" w:rsidRDefault="005A7897">
          <w:r>
            <w:t>Wir finden das Deckblatt dieser Vorlage zwar ganz toll, denken aber, dass Sie über weitere Möglichkeiten verf</w:t>
          </w:r>
          <w:r>
            <w:t>ügen sollten. Klicken Sie auf der Registerkarte "Einfügen" auf "Deckblatt", um einen Katalog mit Auswahlmöglichkeiten anzuzeigen. Machen Sie sich keine Sorgen über den Text, den Sie ggf. bereits auf der Seite eingefügt haben. Dieser Text bleibt auch nach d</w:t>
          </w:r>
          <w:r>
            <w:t>er Auswahl eines neuen Deckblatts vorhanden.</w:t>
          </w:r>
        </w:p>
        <w:p w:rsidR="00000000" w:rsidRDefault="005A7897">
          <w:pPr>
            <w:pStyle w:val="AF976C468AED43D3B2F192AF71BFD448"/>
          </w:pPr>
          <w:r>
            <w:t>Wenn Ihnen das Deckblatt gefällt und Sie dennoch ein eigenes tolles Foto einfügen möchten, klicken Sie mit der rechten Maustaste auf das Foto, und wählen Sie dann "Bild ändern" aus..</w:t>
          </w:r>
        </w:p>
      </w:docPartBody>
    </w:docPart>
    <w:docPart>
      <w:docPartPr>
        <w:name w:val="67A7207D9B97482AA69A68AF7EB331B6"/>
        <w:category>
          <w:name w:val="Allgemein"/>
          <w:gallery w:val="placeholder"/>
        </w:category>
        <w:types>
          <w:type w:val="bbPlcHdr"/>
        </w:types>
        <w:behaviors>
          <w:behavior w:val="content"/>
        </w:behaviors>
        <w:guid w:val="{52D8595C-2085-4FDB-AB9B-6432BA60371F}"/>
      </w:docPartPr>
      <w:docPartBody>
        <w:p w:rsidR="00000000" w:rsidRDefault="005A7897">
          <w:pPr>
            <w:pStyle w:val="67A7207D9B97482AA69A68AF7EB331B6"/>
          </w:pPr>
          <w:r>
            <w:t>Möchten Sie eine andere Über</w:t>
          </w:r>
          <w:r>
            <w:t>schrift oder ein Zitat hinzufügen? Mithilfe von Formatvorlagen können Sie jede auf dieser Seite angezeigte Formatierung mit einem einzigen Mausklick übernehmen. Einen Katalog von Formatvorlagen für diese Vorlage finden Sie im Menüband auf der Registerkarte</w:t>
          </w:r>
          <w:r>
            <w:t xml:space="preserve"> "Start". </w:t>
          </w:r>
        </w:p>
      </w:docPartBody>
    </w:docPart>
    <w:docPart>
      <w:docPartPr>
        <w:name w:val="99582311E0EB46B898EAFA91FD2606EB"/>
        <w:category>
          <w:name w:val="Allgemein"/>
          <w:gallery w:val="placeholder"/>
        </w:category>
        <w:types>
          <w:type w:val="bbPlcHdr"/>
        </w:types>
        <w:behaviors>
          <w:behavior w:val="content"/>
        </w:behaviors>
        <w:guid w:val="{993A8C1B-5908-4039-90BA-C5206996BBAB}"/>
      </w:docPartPr>
      <w:docPartBody>
        <w:p w:rsidR="00000000" w:rsidRDefault="005A7897">
          <w:pPr>
            <w:pStyle w:val="99582311E0EB46B898EAFA91FD2606EB"/>
          </w:pPr>
          <w:r>
            <w:t>Wenn Sie in diesem Dokument Überschriften ändern oder hinzufügen, können Sie das Inhaltsverzeichnis im Handumdrehen aktualisieren. Zum Anzeigen neuer Überschriften klicken Sie auf eine beliebige Stelle im Inhaltsverzeichnis, und klicken Sie dann</w:t>
          </w:r>
          <w:r>
            <w:t xml:space="preserve"> auf "Tabelle aktualisieren".</w:t>
          </w:r>
        </w:p>
      </w:docPartBody>
    </w:docPart>
    <w:docPart>
      <w:docPartPr>
        <w:name w:val="B750CB962FD242B3AD507DD35D7BC1C4"/>
        <w:category>
          <w:name w:val="Allgemein"/>
          <w:gallery w:val="placeholder"/>
        </w:category>
        <w:types>
          <w:type w:val="bbPlcHdr"/>
        </w:types>
        <w:behaviors>
          <w:behavior w:val="content"/>
        </w:behaviors>
        <w:guid w:val="{ECF35C06-F5C3-4E38-88F1-73B7F5A82879}"/>
      </w:docPartPr>
      <w:docPartBody>
        <w:p w:rsidR="00000000" w:rsidRDefault="005A7897">
          <w:pPr>
            <w:pStyle w:val="B750CB962FD242B3AD507DD35D7BC1C4"/>
          </w:pPr>
          <w:r>
            <w:t>Name des Geschäftsführers</w:t>
          </w:r>
        </w:p>
      </w:docPartBody>
    </w:docPart>
    <w:docPart>
      <w:docPartPr>
        <w:name w:val="882ABB7121934661AAB61B9D4800B893"/>
        <w:category>
          <w:name w:val="Allgemein"/>
          <w:gallery w:val="placeholder"/>
        </w:category>
        <w:types>
          <w:type w:val="bbPlcHdr"/>
        </w:types>
        <w:behaviors>
          <w:behavior w:val="content"/>
        </w:behaviors>
        <w:guid w:val="{9DBCE596-63D3-4DE0-90E5-0AC05A18BB56}"/>
      </w:docPartPr>
      <w:docPartBody>
        <w:p w:rsidR="00000000" w:rsidRDefault="005A7897">
          <w:pPr>
            <w:pStyle w:val="882ABB7121934661AAB61B9D4800B893"/>
          </w:pPr>
          <w:r>
            <w:t>Titel des Geschäftsführers</w:t>
          </w:r>
        </w:p>
      </w:docPartBody>
    </w:docPart>
    <w:docPart>
      <w:docPartPr>
        <w:name w:val="B553C05787CA40C4B85D11B452539AEF"/>
        <w:category>
          <w:name w:val="Allgemein"/>
          <w:gallery w:val="placeholder"/>
        </w:category>
        <w:types>
          <w:type w:val="bbPlcHdr"/>
        </w:types>
        <w:behaviors>
          <w:behavior w:val="content"/>
        </w:behaviors>
        <w:guid w:val="{17BB57A8-48D0-455A-B266-EB37BE9B5B2D}"/>
      </w:docPartPr>
      <w:docPartBody>
        <w:p w:rsidR="00000000" w:rsidRDefault="005A7897">
          <w:pPr>
            <w:pStyle w:val="B553C05787CA40C4B85D11B452539AEF"/>
          </w:pPr>
          <w:r>
            <w:t>[Datum]</w:t>
          </w:r>
        </w:p>
      </w:docPartBody>
    </w:docPart>
    <w:docPart>
      <w:docPartPr>
        <w:name w:val="F258EE9ABF3743EEBA380FE7839B36AD"/>
        <w:category>
          <w:name w:val="Allgemein"/>
          <w:gallery w:val="placeholder"/>
        </w:category>
        <w:types>
          <w:type w:val="bbPlcHdr"/>
        </w:types>
        <w:behaviors>
          <w:behavior w:val="content"/>
        </w:behaviors>
        <w:guid w:val="{590618DC-25AE-415E-BD76-337C3BFA7254}"/>
      </w:docPartPr>
      <w:docPartBody>
        <w:p w:rsidR="00F61DBE" w:rsidRDefault="005A7897">
          <w:r>
            <w:t>Geben Sie in diesem Abschnitt eine kurze Zusammenfassung der Finanzen, und heben Sie wichtige Punkte hervor.</w:t>
          </w:r>
        </w:p>
        <w:p w:rsidR="00F61DBE" w:rsidRDefault="005A7897">
          <w:r>
            <w:t xml:space="preserve">Dieser Bereich eignet sich auch hervorragend für einige </w:t>
          </w:r>
          <w:r>
            <w:t>Diagramme, in denen wichtige Finanzinformationen dargestellt sind. Um ein Diagramm hinzuzufügen, klicken Sie auf der Registerkarte "Einfügen" auf "Diagramm". Das Diagramm wird automatisch an das Aussehen des Berichts angepasst.</w:t>
          </w:r>
        </w:p>
        <w:p w:rsidR="00F61DBE" w:rsidRDefault="005A7897">
          <w:r>
            <w:t>Brauchen Sie Hilfe bei der A</w:t>
          </w:r>
          <w:r>
            <w:t xml:space="preserve">uswahl eines Diagrammtyps? Kein Problem. </w:t>
          </w:r>
        </w:p>
        <w:p w:rsidR="00F61DBE" w:rsidRDefault="005A7897">
          <w:pPr>
            <w:pStyle w:val="Aufzhlungszeichen"/>
          </w:pPr>
          <w:r>
            <w:t xml:space="preserve">Wenn Sie Werte anzeigen möchten, die mehrere Kategorien umfassen, wie z. B. einen Vergleich der Umsätze verschiedener Geschäftseinheiten, verwenden Sie ein Säulen- oder Balkendiagramm. </w:t>
          </w:r>
        </w:p>
        <w:p w:rsidR="00F61DBE" w:rsidRDefault="005A7897">
          <w:pPr>
            <w:pStyle w:val="Aufzhlungszeichen"/>
          </w:pPr>
          <w:r>
            <w:t>Wenn Sie Werte im zeitlichen</w:t>
          </w:r>
          <w:r>
            <w:t xml:space="preserve"> Verlauf anzeigen möchten, wie z. B. Umsatz- oder Gewinnentwicklungen, verwenden Sie ein Liniendiagramm.</w:t>
          </w:r>
        </w:p>
        <w:p w:rsidR="00F61DBE" w:rsidRDefault="005A7897">
          <w:pPr>
            <w:pStyle w:val="Aufzhlungszeichen"/>
            <w:spacing w:after="180"/>
          </w:pPr>
          <w:r>
            <w:t>Möchten Sie zwei Gruppen zusammengehöriger Werte vergleichen, z. B. die Gehälter von Führungskräften im Verhältnis zu den Jahren der Unternehmenszugehö</w:t>
          </w:r>
          <w:r>
            <w:t xml:space="preserve">rigkeit, verwenden Sie ein Punktdiagramm. </w:t>
          </w:r>
        </w:p>
        <w:p w:rsidR="00000000" w:rsidRDefault="005A7897">
          <w:pPr>
            <w:pStyle w:val="F258EE9ABF3743EEBA380FE7839B36AD"/>
          </w:pPr>
          <w:r>
            <w:t>Wenn Sie dann das Aussehen des Diagramms anpassen möchten, klicken Sie einfach in das Diagramm, und sehen Sie sich die Symbole auf der rechten Seite an. Diese bieten Möglichkeiten für das Format und Layout bis hin</w:t>
          </w:r>
          <w:r>
            <w:t xml:space="preserve"> zur Verwaltung der Daten.</w:t>
          </w:r>
        </w:p>
      </w:docPartBody>
    </w:docPart>
    <w:docPart>
      <w:docPartPr>
        <w:name w:val="75AAD658A2AA4BC7B7A8CA0CAB56F84F"/>
        <w:category>
          <w:name w:val="Allgemein"/>
          <w:gallery w:val="placeholder"/>
        </w:category>
        <w:types>
          <w:type w:val="bbPlcHdr"/>
        </w:types>
        <w:behaviors>
          <w:behavior w:val="content"/>
        </w:behaviors>
        <w:guid w:val="{C0379682-ADE6-4D3F-AC64-B0B346A6DEB4}"/>
      </w:docPartPr>
      <w:docPartBody>
        <w:p w:rsidR="00F61DBE" w:rsidRDefault="005A7897">
          <w:r>
            <w:t>Was wäre ein Jahresbericht ohne eine Menge von Zahlen? Dieser Abschnitt eignet sich für all diese Finanztabellen.</w:t>
          </w:r>
        </w:p>
        <w:p w:rsidR="00000000" w:rsidRDefault="005A7897">
          <w:pPr>
            <w:pStyle w:val="75AAD658A2AA4BC7B7A8CA0CAB56F84F"/>
          </w:pPr>
          <w:r>
            <w:t>Um mit einer Tabelle zu beginnen, die wie dieses Beispiel hier aussieht, klicken Sie auf der Registerkarte "Einfüge</w:t>
          </w:r>
          <w:r>
            <w:t>n" auf "Tabellen", und wählen Sie dann "Schnelltabellen" aus.</w:t>
          </w:r>
        </w:p>
      </w:docPartBody>
    </w:docPart>
    <w:docPart>
      <w:docPartPr>
        <w:name w:val="A97A2897A0E74F5DBAFE5CD5EADE34A9"/>
        <w:category>
          <w:name w:val="Allgemein"/>
          <w:gallery w:val="placeholder"/>
        </w:category>
        <w:types>
          <w:type w:val="bbPlcHdr"/>
        </w:types>
        <w:behaviors>
          <w:behavior w:val="content"/>
        </w:behaviors>
        <w:guid w:val="{04152C36-FDC3-4BE5-AA17-3F6737B175DC}"/>
      </w:docPartPr>
      <w:docPartBody>
        <w:p w:rsidR="00000000" w:rsidRDefault="005A7897">
          <w:pPr>
            <w:pStyle w:val="A97A2897A0E74F5DBAFE5CD5EADE34A9"/>
          </w:pPr>
          <w:r>
            <w:t>Tabel</w:t>
          </w:r>
          <w:r>
            <w:t>lenüberschrift</w:t>
          </w:r>
        </w:p>
      </w:docPartBody>
    </w:docPart>
    <w:docPart>
      <w:docPartPr>
        <w:name w:val="D3C9D415B91945DEA9BF6C599C1D4589"/>
        <w:category>
          <w:name w:val="Allgemein"/>
          <w:gallery w:val="placeholder"/>
        </w:category>
        <w:types>
          <w:type w:val="bbPlcHdr"/>
        </w:types>
        <w:behaviors>
          <w:behavior w:val="content"/>
        </w:behaviors>
        <w:guid w:val="{0E8E775A-F963-4C3D-879B-D92387C1CB4F}"/>
      </w:docPartPr>
      <w:docPartBody>
        <w:p w:rsidR="00000000" w:rsidRDefault="005A7897">
          <w:pPr>
            <w:pStyle w:val="D3C9D415B91945DEA9BF6C599C1D4589"/>
          </w:pPr>
          <w:r>
            <w:t>Wenn Ihr Dokument eine Menge von Zahlen enthält, kann es von Vorteil sein, einen kurzen Text zur Erläuterung der Zahlen einzufügen. Dies ist hier möglich.</w:t>
          </w:r>
        </w:p>
      </w:docPartBody>
    </w:docPart>
    <w:docPart>
      <w:docPartPr>
        <w:name w:val="C4C414A11557429B85A5FDB59B513597"/>
        <w:category>
          <w:name w:val="Allgemein"/>
          <w:gallery w:val="placeholder"/>
        </w:category>
        <w:types>
          <w:type w:val="bbPlcHdr"/>
        </w:types>
        <w:behaviors>
          <w:behavior w:val="content"/>
        </w:behaviors>
        <w:guid w:val="{5A132295-76DB-4919-A9A9-F92982114AF0}"/>
      </w:docPartPr>
      <w:docPartBody>
        <w:p w:rsidR="00000000" w:rsidRDefault="005A7897">
          <w:pPr>
            <w:pStyle w:val="C4C414A11557429B85A5FDB59B513597"/>
          </w:pPr>
          <w:r>
            <w:t xml:space="preserve">Natürlich möchte man am liebsten immer </w:t>
          </w:r>
          <w:r>
            <w:t>nur Gewinne machen, doch wenn Schulden vorhanden sind, können diese hier verzeichnet werden.</w:t>
          </w:r>
        </w:p>
      </w:docPartBody>
    </w:docPart>
    <w:docPart>
      <w:docPartPr>
        <w:name w:val="58FA975AFD3B491CA69EB27711B0D783"/>
        <w:category>
          <w:name w:val="Allgemein"/>
          <w:gallery w:val="placeholder"/>
        </w:category>
        <w:types>
          <w:type w:val="bbPlcHdr"/>
        </w:types>
        <w:behaviors>
          <w:behavior w:val="content"/>
        </w:behaviors>
        <w:guid w:val="{CAC6AA7F-C896-4E2B-9F52-48A72EF804CB}"/>
      </w:docPartPr>
      <w:docPartBody>
        <w:p w:rsidR="00000000" w:rsidRDefault="005A7897">
          <w:pPr>
            <w:pStyle w:val="58FA975AFD3B491CA69EB27711B0D783"/>
          </w:pPr>
          <w:r>
            <w:t>Sie kennen es bereits. Wenn Sie Hinweise zu den Finanzdaten hinzufügen möchten, können Sie sie hier einfügen.</w:t>
          </w:r>
        </w:p>
      </w:docPartBody>
    </w:docPart>
    <w:docPart>
      <w:docPartPr>
        <w:name w:val="CAB886CD5073499B8FA550742B268145"/>
        <w:category>
          <w:name w:val="Allgemein"/>
          <w:gallery w:val="placeholder"/>
        </w:category>
        <w:types>
          <w:type w:val="bbPlcHdr"/>
        </w:types>
        <w:behaviors>
          <w:behavior w:val="content"/>
        </w:behaviors>
        <w:guid w:val="{9B72EAE7-A2DA-4C3B-BEEA-6AF840192E63}"/>
      </w:docPartPr>
      <w:docPartBody>
        <w:p w:rsidR="00000000" w:rsidRDefault="005A7897">
          <w:pPr>
            <w:pStyle w:val="CAB886CD5073499B8FA550742B268145"/>
          </w:pPr>
          <w:r>
            <w:t xml:space="preserve">Denken Sie daran, dass einige dieser Überschriften </w:t>
          </w:r>
          <w:r>
            <w:t xml:space="preserve">für Ihr Unternehmen nicht zutreffend sein können (und Sie vielleicht einige andere hinzufügen müssen). Diese hier betrifft z. B. mögliche Verbindlichkeiten, die sich durch zukünftige Ereignisse ergeben könnten, wie z. B. durch eine anstehende gerichtliche </w:t>
          </w:r>
          <w:r>
            <w:t>Entscheidung.</w:t>
          </w:r>
        </w:p>
      </w:docPartBody>
    </w:docPart>
    <w:docPart>
      <w:docPartPr>
        <w:name w:val="ED8CB5B1A7914CB9B2D23E0B658AEEC5"/>
        <w:category>
          <w:name w:val="Allgemein"/>
          <w:gallery w:val="placeholder"/>
        </w:category>
        <w:types>
          <w:type w:val="bbPlcHdr"/>
        </w:types>
        <w:behaviors>
          <w:behavior w:val="content"/>
        </w:behaviors>
        <w:guid w:val="{B044DE50-B393-4824-8ACC-50B7EB9FA917}"/>
      </w:docPartPr>
      <w:docPartBody>
        <w:p w:rsidR="00000000" w:rsidRDefault="005A7897">
          <w:pPr>
            <w:pStyle w:val="ED8CB5B1A7914CB9B2D23E0B658AEEC5"/>
          </w:pPr>
          <w:r>
            <w:t>Was möchten Sie den Lesern verdeutlichen? Fügen Sie hier wichtige Schlussfolgerungen hinzu.</w:t>
          </w:r>
        </w:p>
      </w:docPartBody>
    </w:docPart>
    <w:docPart>
      <w:docPartPr>
        <w:name w:val="18840B1A022542F2B830BF0D61F2C6F4"/>
        <w:category>
          <w:name w:val="Allgemein"/>
          <w:gallery w:val="placeholder"/>
        </w:category>
        <w:types>
          <w:type w:val="bbPlcHdr"/>
        </w:types>
        <w:behaviors>
          <w:behavior w:val="content"/>
        </w:behaviors>
        <w:guid w:val="{B661F522-DE0A-4132-AB33-D2FBF6C24CDC}"/>
      </w:docPartPr>
      <w:docPartBody>
        <w:p w:rsidR="00000000" w:rsidRDefault="005A7897">
          <w:pPr>
            <w:pStyle w:val="18840B1A022542F2B830BF0D61F2C6F4"/>
          </w:pPr>
          <w:r>
            <w:t>Wenn Sie ein Foto durch ein eigenes ersetzen möchten, klicken Sie mit der rechten Maustaste darauf, und wählen Sie "Bild ändern" aus.</w:t>
          </w:r>
        </w:p>
      </w:docPartBody>
    </w:docPart>
    <w:docPart>
      <w:docPartPr>
        <w:name w:val="83CFF32CD91B4EF19636015ADD712E68"/>
        <w:category>
          <w:name w:val="Allgemein"/>
          <w:gallery w:val="placeholder"/>
        </w:category>
        <w:types>
          <w:type w:val="bbPlcHdr"/>
        </w:types>
        <w:behaviors>
          <w:behavior w:val="content"/>
        </w:behaviors>
        <w:guid w:val="{023602D5-4C7B-4097-B68F-F967F3416A40}"/>
      </w:docPartPr>
      <w:docPartBody>
        <w:p w:rsidR="00000000" w:rsidRDefault="005A7897">
          <w:pPr>
            <w:pStyle w:val="83CFF32CD91B4EF19636015ADD712E68"/>
          </w:pPr>
          <w:r>
            <w:t>Name</w:t>
          </w:r>
        </w:p>
      </w:docPartBody>
    </w:docPart>
    <w:docPart>
      <w:docPartPr>
        <w:name w:val="A8D0245B88004EBC875667E60BF2E89B"/>
        <w:category>
          <w:name w:val="Allgemein"/>
          <w:gallery w:val="placeholder"/>
        </w:category>
        <w:types>
          <w:type w:val="bbPlcHdr"/>
        </w:types>
        <w:behaviors>
          <w:behavior w:val="content"/>
        </w:behaviors>
        <w:guid w:val="{7F07F94A-C9A4-4421-A888-73CD45CF64BF}"/>
      </w:docPartPr>
      <w:docPartBody>
        <w:p w:rsidR="00000000" w:rsidRDefault="005A7897">
          <w:pPr>
            <w:pStyle w:val="A8D0245B88004EBC875667E60BF2E89B"/>
          </w:pPr>
          <w:r>
            <w:t>Titel</w:t>
          </w:r>
        </w:p>
      </w:docPartBody>
    </w:docPart>
    <w:docPart>
      <w:docPartPr>
        <w:name w:val="3E2BD03513194964BD6E235C98608308"/>
        <w:category>
          <w:name w:val="Allgemein"/>
          <w:gallery w:val="placeholder"/>
        </w:category>
        <w:types>
          <w:type w:val="bbPlcHdr"/>
        </w:types>
        <w:behaviors>
          <w:behavior w:val="content"/>
        </w:behaviors>
        <w:guid w:val="{A152F7D7-1DBB-4C09-89BD-F010863508DE}"/>
      </w:docPartPr>
      <w:docPartBody>
        <w:p w:rsidR="00000000" w:rsidRDefault="005A7897">
          <w:pPr>
            <w:pStyle w:val="3E2BD03513194964BD6E235C98608308"/>
          </w:pPr>
          <w:r>
            <w:t>[Telefon]</w:t>
          </w:r>
        </w:p>
      </w:docPartBody>
    </w:docPart>
    <w:docPart>
      <w:docPartPr>
        <w:name w:val="35A3F7C0328C4559AFCC8608410006BB"/>
        <w:category>
          <w:name w:val="Allgemein"/>
          <w:gallery w:val="placeholder"/>
        </w:category>
        <w:types>
          <w:type w:val="bbPlcHdr"/>
        </w:types>
        <w:behaviors>
          <w:behavior w:val="content"/>
        </w:behaviors>
        <w:guid w:val="{623BF737-4F2A-4F6A-8D9F-6180317FC4BB}"/>
      </w:docPartPr>
      <w:docPartBody>
        <w:p w:rsidR="00000000" w:rsidRDefault="005A7897">
          <w:pPr>
            <w:pStyle w:val="35A3F7C0328C4559AFCC8608410006BB"/>
          </w:pPr>
          <w:r>
            <w:t>[Fax]</w:t>
          </w:r>
        </w:p>
      </w:docPartBody>
    </w:docPart>
    <w:docPart>
      <w:docPartPr>
        <w:name w:val="4F81A69864D64D72990757739F993FE7"/>
        <w:category>
          <w:name w:val="Allgemein"/>
          <w:gallery w:val="placeholder"/>
        </w:category>
        <w:types>
          <w:type w:val="bbPlcHdr"/>
        </w:types>
        <w:behaviors>
          <w:behavior w:val="content"/>
        </w:behaviors>
        <w:guid w:val="{898431B8-3F16-4B66-ABA8-3232EEED61DF}"/>
      </w:docPartPr>
      <w:docPartBody>
        <w:p w:rsidR="00000000" w:rsidRDefault="005A7897">
          <w:pPr>
            <w:pStyle w:val="4F81A69864D64D72990757739F993FE7"/>
          </w:pPr>
          <w:r>
            <w:t>[E-Mail-Adresse]</w:t>
          </w:r>
        </w:p>
      </w:docPartBody>
    </w:docPart>
    <w:docPart>
      <w:docPartPr>
        <w:name w:val="A88A18133DAC48FAB9B514B800DC4339"/>
        <w:category>
          <w:name w:val="Allgemein"/>
          <w:gallery w:val="placeholder"/>
        </w:category>
        <w:types>
          <w:type w:val="bbPlcHdr"/>
        </w:types>
        <w:behaviors>
          <w:behavior w:val="content"/>
        </w:behaviors>
        <w:guid w:val="{035B52FA-A991-4447-8DE1-3EC3DC30C1AE}"/>
      </w:docPartPr>
      <w:docPartBody>
        <w:p w:rsidR="00000000" w:rsidRDefault="005A7897">
          <w:pPr>
            <w:pStyle w:val="A88A18133DAC48FAB9B514B800DC4339"/>
          </w:pPr>
          <w:r>
            <w:t>[Firma]</w:t>
          </w:r>
        </w:p>
      </w:docPartBody>
    </w:docPart>
    <w:docPart>
      <w:docPartPr>
        <w:name w:val="152AE0AE35B04407A2B20026D4945353"/>
        <w:category>
          <w:name w:val="Allgemein"/>
          <w:gallery w:val="placeholder"/>
        </w:category>
        <w:types>
          <w:type w:val="bbPlcHdr"/>
        </w:types>
        <w:behaviors>
          <w:behavior w:val="content"/>
        </w:behaviors>
        <w:guid w:val="{367E2409-BAB9-4FA0-A9FF-C28BC25EC4AC}"/>
      </w:docPartPr>
      <w:docPartBody>
        <w:p w:rsidR="00000000" w:rsidRDefault="005A7897">
          <w:pPr>
            <w:pStyle w:val="152AE0AE35B04407A2B20026D4945353"/>
          </w:pPr>
          <w:r>
            <w:t>[</w:t>
          </w:r>
          <w:r w:rsidRPr="00CA7960">
            <w:t>Straße Hausnummer, PLZ Ort</w:t>
          </w:r>
          <w:r>
            <w:t>]</w:t>
          </w:r>
        </w:p>
      </w:docPartBody>
    </w:docPart>
    <w:docPart>
      <w:docPartPr>
        <w:name w:val="A532743986FF4451910F94A89E2AF865"/>
        <w:category>
          <w:name w:val="Allgemein"/>
          <w:gallery w:val="placeholder"/>
        </w:category>
        <w:types>
          <w:type w:val="bbPlcHdr"/>
        </w:types>
        <w:behaviors>
          <w:behavior w:val="content"/>
        </w:behaviors>
        <w:guid w:val="{42159D80-9EE0-4507-9114-2327738A7D86}"/>
      </w:docPartPr>
      <w:docPartBody>
        <w:p w:rsidR="00000000" w:rsidRDefault="005A7897">
          <w:pPr>
            <w:pStyle w:val="A532743986FF4451910F94A89E2AF865"/>
          </w:pPr>
          <w:r>
            <w:t>[Website]</w:t>
          </w:r>
        </w:p>
      </w:docPartBody>
    </w:docPart>
    <w:docPart>
      <w:docPartPr>
        <w:name w:val="DFD5A4BAC68040058BFD2EEA9BDCB2D9"/>
        <w:category>
          <w:name w:val="Allgemein"/>
          <w:gallery w:val="placeholder"/>
        </w:category>
        <w:types>
          <w:type w:val="bbPlcHdr"/>
        </w:types>
        <w:behaviors>
          <w:behavior w:val="content"/>
        </w:behaviors>
        <w:guid w:val="{CF2CEA28-34ED-4B61-828F-895EC90538D8}"/>
      </w:docPartPr>
      <w:docPartBody>
        <w:p w:rsidR="00000000" w:rsidRDefault="005A7897">
          <w:pPr>
            <w:pStyle w:val="DFD5A4BAC68040058BFD2EEA9BDCB2D9"/>
          </w:pPr>
          <w:r>
            <w:t>Jährlicher</w:t>
          </w:r>
          <w:r>
            <w:br/>
          </w:r>
          <w:r>
            <w:t>Bericht</w:t>
          </w:r>
        </w:p>
      </w:docPartBody>
    </w:docPart>
    <w:docPart>
      <w:docPartPr>
        <w:name w:val="4D3D8ABA59F14751B46F3112EF74B705"/>
        <w:category>
          <w:name w:val="Allgemein"/>
          <w:gallery w:val="placeholder"/>
        </w:category>
        <w:types>
          <w:type w:val="bbPlcHdr"/>
        </w:types>
        <w:behaviors>
          <w:behavior w:val="content"/>
        </w:behaviors>
        <w:guid w:val="{AA6DB3E3-4EE7-4F35-AFBE-673266BB9324}"/>
      </w:docPartPr>
      <w:docPartBody>
        <w:p w:rsidR="00000000" w:rsidRDefault="005A7897">
          <w:pPr>
            <w:pStyle w:val="4D3D8ABA59F14751B46F3112EF74B705"/>
          </w:pPr>
          <w:r>
            <w:t>[Jahr]</w:t>
          </w:r>
        </w:p>
      </w:docPartBody>
    </w:docPart>
    <w:docPart>
      <w:docPartPr>
        <w:name w:val="D5BAFBB7461C426FBA09520D8A840EBE"/>
        <w:category>
          <w:name w:val="Allgemein"/>
          <w:gallery w:val="placeholder"/>
        </w:category>
        <w:types>
          <w:type w:val="bbPlcHdr"/>
        </w:types>
        <w:behaviors>
          <w:behavior w:val="content"/>
        </w:behaviors>
        <w:guid w:val="{65B180E2-CA81-4059-8274-3B7B95E25F7D}"/>
      </w:docPartPr>
      <w:docPartBody>
        <w:p w:rsidR="00000000" w:rsidRDefault="005A7897">
          <w:pPr>
            <w:pStyle w:val="D5BAFBB7461C426FBA09520D8A840EBE"/>
          </w:pPr>
          <w:r>
            <w:t>[Hier können Sie ein Exposee oder eine andere wichtige Aussage hinzufügen. Ein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7"/>
    <w:rsid w:val="005A78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591AFDB7424547BAF34DA8DA810971">
    <w:name w:val="AC591AFDB7424547BAF34DA8DA810971"/>
  </w:style>
  <w:style w:type="paragraph" w:customStyle="1" w:styleId="AF976C468AED43D3B2F192AF71BFD448">
    <w:name w:val="AF976C468AED43D3B2F192AF71BFD448"/>
  </w:style>
  <w:style w:type="paragraph" w:customStyle="1" w:styleId="67A7207D9B97482AA69A68AF7EB331B6">
    <w:name w:val="67A7207D9B97482AA69A68AF7EB331B6"/>
  </w:style>
  <w:style w:type="paragraph" w:customStyle="1" w:styleId="99582311E0EB46B898EAFA91FD2606EB">
    <w:name w:val="99582311E0EB46B898EAFA91FD2606EB"/>
  </w:style>
  <w:style w:type="paragraph" w:customStyle="1" w:styleId="B750CB962FD242B3AD507DD35D7BC1C4">
    <w:name w:val="B750CB962FD242B3AD507DD35D7BC1C4"/>
  </w:style>
  <w:style w:type="paragraph" w:customStyle="1" w:styleId="882ABB7121934661AAB61B9D4800B893">
    <w:name w:val="882ABB7121934661AAB61B9D4800B893"/>
  </w:style>
  <w:style w:type="paragraph" w:customStyle="1" w:styleId="B553C05787CA40C4B85D11B452539AEF">
    <w:name w:val="B553C05787CA40C4B85D11B452539AEF"/>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F258EE9ABF3743EEBA380FE7839B36AD">
    <w:name w:val="F258EE9ABF3743EEBA380FE7839B36AD"/>
  </w:style>
  <w:style w:type="paragraph" w:customStyle="1" w:styleId="75AAD658A2AA4BC7B7A8CA0CAB56F84F">
    <w:name w:val="75AAD658A2AA4BC7B7A8CA0CAB56F84F"/>
  </w:style>
  <w:style w:type="paragraph" w:customStyle="1" w:styleId="A97A2897A0E74F5DBAFE5CD5EADE34A9">
    <w:name w:val="A97A2897A0E74F5DBAFE5CD5EADE34A9"/>
  </w:style>
  <w:style w:type="paragraph" w:customStyle="1" w:styleId="D3C9D415B91945DEA9BF6C599C1D4589">
    <w:name w:val="D3C9D415B91945DEA9BF6C599C1D4589"/>
  </w:style>
  <w:style w:type="paragraph" w:customStyle="1" w:styleId="C4C414A11557429B85A5FDB59B513597">
    <w:name w:val="C4C414A11557429B85A5FDB59B513597"/>
  </w:style>
  <w:style w:type="paragraph" w:customStyle="1" w:styleId="58FA975AFD3B491CA69EB27711B0D783">
    <w:name w:val="58FA975AFD3B491CA69EB27711B0D783"/>
  </w:style>
  <w:style w:type="paragraph" w:customStyle="1" w:styleId="CAB886CD5073499B8FA550742B268145">
    <w:name w:val="CAB886CD5073499B8FA550742B268145"/>
  </w:style>
  <w:style w:type="paragraph" w:customStyle="1" w:styleId="ED8CB5B1A7914CB9B2D23E0B658AEEC5">
    <w:name w:val="ED8CB5B1A7914CB9B2D23E0B658AEEC5"/>
  </w:style>
  <w:style w:type="paragraph" w:customStyle="1" w:styleId="18840B1A022542F2B830BF0D61F2C6F4">
    <w:name w:val="18840B1A022542F2B830BF0D61F2C6F4"/>
  </w:style>
  <w:style w:type="paragraph" w:customStyle="1" w:styleId="83CFF32CD91B4EF19636015ADD712E68">
    <w:name w:val="83CFF32CD91B4EF19636015ADD712E68"/>
  </w:style>
  <w:style w:type="paragraph" w:customStyle="1" w:styleId="A8D0245B88004EBC875667E60BF2E89B">
    <w:name w:val="A8D0245B88004EBC875667E60BF2E89B"/>
  </w:style>
  <w:style w:type="paragraph" w:customStyle="1" w:styleId="3E2BD03513194964BD6E235C98608308">
    <w:name w:val="3E2BD03513194964BD6E235C98608308"/>
  </w:style>
  <w:style w:type="paragraph" w:customStyle="1" w:styleId="35A3F7C0328C4559AFCC8608410006BB">
    <w:name w:val="35A3F7C0328C4559AFCC8608410006BB"/>
  </w:style>
  <w:style w:type="paragraph" w:customStyle="1" w:styleId="4F81A69864D64D72990757739F993FE7">
    <w:name w:val="4F81A69864D64D72990757739F993FE7"/>
  </w:style>
  <w:style w:type="paragraph" w:customStyle="1" w:styleId="A88A18133DAC48FAB9B514B800DC4339">
    <w:name w:val="A88A18133DAC48FAB9B514B800DC4339"/>
  </w:style>
  <w:style w:type="paragraph" w:customStyle="1" w:styleId="152AE0AE35B04407A2B20026D4945353">
    <w:name w:val="152AE0AE35B04407A2B20026D4945353"/>
  </w:style>
  <w:style w:type="paragraph" w:customStyle="1" w:styleId="A532743986FF4451910F94A89E2AF865">
    <w:name w:val="A532743986FF4451910F94A89E2AF865"/>
  </w:style>
  <w:style w:type="paragraph" w:customStyle="1" w:styleId="DFD5A4BAC68040058BFD2EEA9BDCB2D9">
    <w:name w:val="DFD5A4BAC68040058BFD2EEA9BDCB2D9"/>
  </w:style>
  <w:style w:type="paragraph" w:customStyle="1" w:styleId="4D3D8ABA59F14751B46F3112EF74B705">
    <w:name w:val="4D3D8ABA59F14751B46F3112EF74B705"/>
  </w:style>
  <w:style w:type="paragraph" w:customStyle="1" w:styleId="D5BAFBB7461C426FBA09520D8A840EBE">
    <w:name w:val="D5BAFBB7461C426FBA09520D8A840E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BB19598D-8610-4E74-80EA-8836140AF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Bericht.dotx</Template>
  <TotalTime>0</TotalTime>
  <Pages>8</Pages>
  <Words>819</Words>
  <Characters>5162</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Dokumetation 
Petri netz Editor
Massimiliano Brero 8388415</dc:title>
  <dc:creator>Massimiliano Brero</dc:creator>
  <cp:keywords/>
  <cp:lastModifiedBy>Massimiliano Brero</cp:lastModifiedBy>
  <cp:revision>1</cp:revision>
  <dcterms:created xsi:type="dcterms:W3CDTF">2014-12-23T18:50:00Z</dcterms:created>
  <dcterms:modified xsi:type="dcterms:W3CDTF">2014-12-23T18:53:00Z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